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 w:rsidR="00450280" w:rsidRDefault="00450280">
      <w:pPr>
        <w:pStyle w:val="TableofContent"/>
        <w:rPr>
          <w:rFonts w:ascii="Tahoma" w:cs="Tahoma" w:hAnsi="Tahoma"/>
          <w:lang w:val="en-US"/>
        </w:rPr>
      </w:pPr>
    </w:p>
    <w:p w:rsidR="00450280" w:rsidRDefault="00450280">
      <w:pPr>
        <w:rPr>
          <w:rFonts w:ascii="Tahoma" w:cs="Tahoma" w:hAnsi="Tahoma"/>
        </w:rPr>
      </w:pPr>
    </w:p>
    <w:p w:rsidR="00450280" w:rsidRDefault="00450280">
      <w:pPr>
        <w:rPr>
          <w:rFonts w:ascii="Tahoma" w:cs="Tahoma" w:hAnsi="Tahoma"/>
        </w:rPr>
      </w:pPr>
    </w:p>
    <w:p w:rsidR="00450280" w:rsidRDefault="00450280">
      <w:pPr>
        <w:rPr>
          <w:rFonts w:ascii="Tahoma" w:cs="Tahoma" w:hAnsi="Tahoma"/>
        </w:rPr>
      </w:pPr>
    </w:p>
    <w:p w:rsidR="00450280" w:rsidRDefault="00450280"/>
    <w:p w:rsidR="00450280" w:rsidRDefault="00450280"/>
    <w:p w:rsidR="00450280" w:rsidRDefault="00450280"/>
    <w:p w:rsidR="00450280" w:rsidRDefault="00450280"/>
    <w:p w:rsidR="00450280" w:rsidRDefault="00450280"/>
    <w:p w:rsidR="00450280" w:rsidRDefault="00450280"/>
    <w:p w:rsidR="00450280" w:rsidRDefault="00450280"/>
    <w:p w:rsidR="00450280" w:rsidRDefault="00450280"/>
    <w:p w:rsidR="00450280" w:rsidRDefault="00450280">
      <w:pPr>
        <w:pStyle w:val="ProjectTitle"/>
      </w:pPr>
      <w:r>
        <w:t xml:space="preserve">Untitled2</w:t>
      </w:r>
    </w:p>
    <w:p w:rsidR="00450280" w:rsidRDefault="00450280">
      <w:pPr>
        <w:pStyle w:val="DocumentTitle"/>
      </w:pPr>
      <w:r>
        <w:t xml:space="preserve">Requirement Report</w:t>
      </w:r>
    </w:p>
    <w:p w:rsidR="00450280" w:rsidRDefault="00450280">
      <w:pPr>
        <w:jc w:val="right"/>
      </w:pPr>
      <w:r>
        <w:t xml:space="preserve">Author: </w:t>
      </w:r>
      <w:r>
        <w:t xml:space="preserve">&lt;Author name&gt;</w:t>
      </w:r>
    </w:p>
    <w:p w:rsidR="00450280" w:rsidRDefault="00450280">
      <w:pPr>
        <w:pStyle w:val="Revision"/>
      </w:pPr>
      <w:r>
        <w:t xml:space="preserve">Revision: </w:t>
      </w:r>
      <w:r>
        <w:t xml:space="preserve">0.1</w:t>
      </w:r>
    </w:p>
    <w:p w:rsidR="00450280" w:rsidRDefault="00450280"/>
    <w:p w:rsidR="00450280" w:rsidRDefault="00450280"/>
    <w:p w:rsidR="00450280" w:rsidRDefault="00450280"/>
    <w:p w:rsidR="00450280" w:rsidRDefault="00450280"/>
    <w:p w:rsidR="00450280" w:rsidRDefault="00450280"/>
    <w:p w:rsidR="00450280" w:rsidRDefault="00450280"/>
    <w:p w:rsidR="00450280" w:rsidRDefault="00450280"/>
    <w:p w:rsidR="00450280" w:rsidRDefault="00450280"/>
    <w:p w:rsidR="00450280" w:rsidRDefault="00450280"/>
    <w:p w:rsidR="00450280" w:rsidRDefault="00450280"/>
    <w:p w:rsidR="00450280" w:rsidRDefault="00450280"/>
    <w:p w:rsidR="00450280" w:rsidRDefault="00450280"/>
    <w:p w:rsidR="00450280" w:rsidRDefault="00450280"/>
    <w:p w:rsidR="00450280" w:rsidRDefault="00450280"/>
    <w:p w:rsidR="00450280" w:rsidRDefault="00450280"/>
    <w:p w:rsidR="00450280" w:rsidRDefault="00450280"/>
    <w:p w:rsidR="00450280" w:rsidRDefault="00450280"/>
    <w:p w:rsidR="00450280" w:rsidRDefault="00450280"/>
    <w:tbl>
      <w:tblPr>
        <w:tblW w:type="auto" w:w="0"/>
        <w:tblInd w:type="dxa" w:w="-106"/>
        <w:tblLook w:val="0000"/>
      </w:tblPr>
      <w:tblGrid>
        <w:gridCol w:w="4621"/>
        <w:gridCol w:w="4622"/>
      </w:tblGrid>
      <w:tr w:rsidR="00450280">
        <w:tc>
          <w:tcPr>
            <w:tcW w:type="dxa" w:w="4621"/>
            <w:tcBorders>
              <w:top w:val="nil"/>
              <w:left w:val="nil"/>
              <w:bottom w:val="nil"/>
              <w:right w:val="nil"/>
            </w:tcBorders>
          </w:tcPr>
          <w:p w:rsidR="00450280" w:rsidRDefault="00450280">
            <w:pPr>
              <w:rPr>
                <w:rStyle w:val="CompanyName"/>
              </w:rPr>
            </w:pPr>
            <w:r>
              <w:rPr>
                <w:rStyle w:val="CompanyName"/>
              </w:rPr>
              <w:t xml:space="preserve">NA</w:t>
            </w:r>
          </w:p>
        </w:tc>
        <w:tc>
          <w:tcPr>
            <w:tcW w:type="dxa" w:w="4622"/>
            <w:tcBorders>
              <w:top w:val="nil"/>
              <w:left w:val="nil"/>
              <w:bottom w:val="nil"/>
              <w:right w:val="nil"/>
            </w:tcBorders>
          </w:tcPr>
          <w:p w:rsidR="00450280" w:rsidRDefault="00450280"/>
        </w:tc>
      </w:tr>
      <w:tr w:rsidR="00450280">
        <w:tc>
          <w:tcPr>
            <w:tcW w:type="dxa" w:w="4621"/>
            <w:tcBorders>
              <w:top w:val="nil"/>
              <w:left w:val="nil"/>
              <w:bottom w:val="nil"/>
              <w:right w:val="nil"/>
            </w:tcBorders>
          </w:tcPr>
          <w:p w:rsidR="00450280" w:rsidRDefault="00450280">
            <w:r>
              <w:rPr>
                <w:color w:val="4F81BD"/>
                <w:sz w:val="22"/>
                <w:szCs w:val="22"/>
              </w:rPr>
              <w:t xml:space="preserve">NA</w:t>
            </w:r>
          </w:p>
        </w:tc>
        <w:tc>
          <w:tcPr>
            <w:tcW w:type="dxa" w:w="462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0280" w:rsidRDefault="00450280">
            <w:pPr>
              <w:jc w:val="right"/>
              <w:rPr>
                <w:rStyle w:val="DocumentDate"/>
              </w:rPr>
            </w:pPr>
            <w:r>
              <w:rPr>
                <w:rStyle w:val="DocumentDate"/>
              </w:rPr>
              <w:t xml:space="preserve">Date: </w:t>
            </w:r>
            <w:r>
              <w:rPr>
                <w:rStyle w:val="DocumentDate"/>
              </w:rPr>
              <w:t xml:space="preserve">abril 10, 2018</w:t>
            </w:r>
          </w:p>
        </w:tc>
      </w:tr>
    </w:tbl>
    <w:p w:rsidR="00450280" w:rsidRDefault="00450280">
      <w:pPr>
        <w:spacing w:after="200" w:line="276" w:lineRule="auto"/>
        <w:rPr>
          <w:b/>
          <w:bCs/>
          <w:smallCaps/>
          <w:color w:val="1F497D"/>
          <w:sz w:val="32"/>
          <w:szCs w:val="32"/>
        </w:rPr>
        <w:sectPr w:rsidR="00450280">
          <w:pgSz w:code="9" w:h="16839" w:w="11907"/>
          <w:pgMar w:bottom="1134" w:footer="567" w:gutter="0" w:header="567" w:left="1440" w:right="1440" w:top="1701"/>
          <w:pgNumType w:fmt="lowerRoman" w:start="1"/>
          <w:cols w:space="1296"/>
          <w:docGrid w:linePitch="360"/>
        </w:sectPr>
      </w:pPr>
    </w:p>
    <w:p w:rsidR="00450280" w:rsidRDefault="00450280">
      <w:pPr>
        <w:spacing w:after="200" w:line="276" w:lineRule="auto"/>
        <w:rPr>
          <w:b/>
          <w:bCs/>
          <w:smallCaps/>
          <w:color w:val="1F497D"/>
          <w:sz w:val="32"/>
          <w:szCs w:val="32"/>
        </w:rPr>
      </w:pPr>
      <w:bookmarkStart w:id="1" w:name="_Toc495460090"/>
      <w:bookmarkStart w:id="2" w:name="_Toc496321528"/>
      <w:r mr_bName="mr_bName1">
        <w:rPr>
          <w:b/>
          <w:bCs/>
          <w:smallCaps/>
          <w:color w:val="1F497D"/>
          <w:sz w:val="32"/>
          <w:szCs w:val="32"/>
        </w:rPr>
        <w:t xml:space="preserve">Revision History</w:t>
      </w:r>
    </w:p>
    <w:tbl>
      <w:tblPr>
        <w:tblW w:type="auto" w:w="0"/>
        <w:tblInd w:type="dxa" w:w="-113"/>
        <w:tblBorders>
          <w:top w:color="1F497D" w:space="0" w:sz="4" w:val="single"/>
          <w:left w:color="1F497D" w:space="0" w:sz="4" w:val="single"/>
          <w:bottom w:color="1F497D" w:space="0" w:sz="4" w:val="single"/>
          <w:right w:color="1F497D" w:space="0" w:sz="4" w:val="single"/>
          <w:insideH w:color="1F497D" w:space="0" w:sz="6" w:val="single"/>
          <w:insideV w:color="1F497D" w:space="0" w:sz="6" w:val="single"/>
        </w:tblBorders>
        <w:tblLayout w:type="fixed"/>
        <w:tblCellMar>
          <w:top w:type="dxa" w:w="14"/>
          <w:left w:type="dxa" w:w="115"/>
          <w:bottom w:type="dxa" w:w="14"/>
          <w:right w:type="dxa" w:w="115"/>
        </w:tblCellMar>
        <w:tblLook w:val="0000"/>
      </w:tblPr>
      <w:tblGrid>
        <w:gridCol w:w="1567"/>
        <w:gridCol w:w="1870"/>
        <w:gridCol w:w="3960"/>
        <w:gridCol w:w="1662"/>
      </w:tblGrid>
      <w:tr w:rsidR="00450280">
        <w:tc>
          <w:tcPr>
            <w:tcW w:type="dxa" w:w="1567"/>
            <w:tcBorders>
              <w:top w:color="1F497D" w:space="0" w:sz="4" w:val="single"/>
            </w:tcBorders>
            <w:shd w:color="auto" w:fill="4F81BD" w:val="clear"/>
            <w:vAlign w:val="center"/>
          </w:tcPr>
          <w:p w:rsidR="00450280" w:rsidRDefault="00450280">
            <w:pPr>
              <w:spacing w:after="0"/>
              <w:rPr>
                <w:b/>
                <w:bCs/>
                <w:color w:val="FFFFFF"/>
              </w:rPr>
            </w:pPr>
            <w:r mr_bName="mr_bName2">
              <w:rPr>
                <w:b/>
                <w:bCs/>
                <w:color w:val="FFFFFF"/>
              </w:rPr>
              <w:t xml:space="preserve">Revision</w:t>
            </w:r>
          </w:p>
        </w:tc>
        <w:tc>
          <w:tcPr>
            <w:tcW w:type="dxa" w:w="1870"/>
            <w:tcBorders>
              <w:top w:color="1F497D" w:space="0" w:sz="4" w:val="single"/>
            </w:tcBorders>
            <w:shd w:color="auto" w:fill="4F81BD" w:val="clear"/>
            <w:vAlign w:val="center"/>
          </w:tcPr>
          <w:p w:rsidR="00450280" w:rsidRDefault="00450280">
            <w:pPr>
              <w:spacing w:after="0"/>
              <w:rPr>
                <w:b/>
                <w:bCs/>
                <w:color w:val="FFFFFF"/>
              </w:rPr>
            </w:pPr>
            <w:r mr_bName="mr_bName3">
              <w:rPr>
                <w:b/>
                <w:bCs/>
                <w:color w:val="FFFFFF"/>
              </w:rPr>
              <w:t xml:space="preserve">Date</w:t>
            </w:r>
          </w:p>
        </w:tc>
        <w:tc>
          <w:tcPr>
            <w:tcW w:type="dxa" w:w="3960"/>
            <w:tcBorders>
              <w:top w:color="1F497D" w:space="0" w:sz="4" w:val="single"/>
            </w:tcBorders>
            <w:shd w:color="auto" w:fill="4F81BD" w:val="clear"/>
            <w:vAlign w:val="center"/>
          </w:tcPr>
          <w:p w:rsidR="00450280" w:rsidRDefault="00450280">
            <w:pPr>
              <w:spacing w:after="0"/>
              <w:rPr>
                <w:b/>
                <w:bCs/>
                <w:color w:val="FFFFFF"/>
              </w:rPr>
            </w:pPr>
            <w:r mr_bName="mr_bName4">
              <w:rPr>
                <w:b/>
                <w:bCs/>
                <w:color w:val="FFFFFF"/>
              </w:rPr>
              <w:t xml:space="preserve">Reason For Changes</w:t>
            </w:r>
          </w:p>
        </w:tc>
        <w:tc>
          <w:tcPr>
            <w:tcW w:type="dxa" w:w="1662"/>
            <w:tcBorders>
              <w:top w:color="1F497D" w:space="0" w:sz="4" w:val="single"/>
            </w:tcBorders>
            <w:shd w:color="auto" w:fill="4F81BD" w:val="clear"/>
            <w:vAlign w:val="center"/>
          </w:tcPr>
          <w:p w:rsidR="00450280" w:rsidRDefault="00450280">
            <w:pPr>
              <w:spacing w:after="0"/>
              <w:rPr>
                <w:b/>
                <w:bCs/>
                <w:color w:val="FFFFFF"/>
              </w:rPr>
            </w:pPr>
            <w:r mr_bName="mr_bName5">
              <w:rPr>
                <w:b/>
                <w:bCs/>
                <w:color w:val="FFFFFF"/>
              </w:rPr>
              <w:t xml:space="preserve">Author</w:t>
            </w:r>
          </w:p>
        </w:tc>
      </w:tr>
      <w:tr w:rsidR="00450280">
        <w:tc>
          <w:tcPr>
            <w:tcW w:type="dxa" w:w="1567"/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  <w:vAlign w:val="center"/>
          </w:tcPr>
          <w:p w:rsidR="00450280" w:rsidRDefault="00450280">
            <w:pPr>
              <w:spacing w:after="0"/>
            </w:pPr>
            <w:r mr_bName="mr_bName6">
              <w:t xml:space="preserve">1.0</w:t>
            </w:r>
          </w:p>
        </w:tc>
        <w:tc>
          <w:tcPr>
            <w:tcW w:type="dxa" w:w="1870"/>
            <w:tcBorders>
              <w:top w:color="4F81BD" w:space="0" w:sz="8" w:val="single"/>
              <w:bottom w:color="4F81BD" w:space="0" w:sz="8" w:val="single"/>
            </w:tcBorders>
            <w:vAlign w:val="center"/>
          </w:tcPr>
          <w:p w:rsidR="00450280" w:rsidRDefault="00450280">
            <w:pPr>
              <w:spacing w:after="0"/>
            </w:pPr>
            <w:r mr_bName="mr_bName7">
              <w:t xml:space="preserve">Jan 02, 1990</w:t>
            </w:r>
          </w:p>
        </w:tc>
        <w:tc>
          <w:tcPr>
            <w:tcW w:type="dxa" w:w="3960"/>
            <w:tcBorders>
              <w:top w:color="4F81BD" w:space="0" w:sz="8" w:val="single"/>
              <w:bottom w:color="4F81BD" w:space="0" w:sz="8" w:val="single"/>
            </w:tcBorders>
            <w:vAlign w:val="center"/>
          </w:tcPr>
          <w:p w:rsidR="00450280" w:rsidRDefault="00450280">
            <w:pPr>
              <w:spacing w:after="0"/>
            </w:pPr>
            <w:r mr_bName="mr_bName8">
              <w:t xml:space="preserve">&lt;Release&gt;</w:t>
            </w:r>
          </w:p>
        </w:tc>
        <w:tc>
          <w:tcPr>
            <w:tcW w:type="dxa" w:w="1662"/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  <w:vAlign w:val="center"/>
          </w:tcPr>
          <w:p w:rsidR="00450280" w:rsidRDefault="00450280">
            <w:pPr>
              <w:spacing w:after="0"/>
            </w:pPr>
            <w:r mr_bName="mr_bName9">
              <w:t xml:space="preserve">&lt;Author Name&gt;</w:t>
            </w:r>
            <w:bookmarkEnd w:id="2"/>
            <w:bookmarkEnd w:id="1"/>
          </w:p>
        </w:tc>
      </w:tr>
      <w:tr w:rsidR="00450280">
        <w:tc>
          <w:tcPr>
            <w:tcW w:type="dxa" w:w="1567"/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  <w:vAlign w:val="center"/>
          </w:tcPr>
          <w:p w:rsidR="00450280" w:rsidRDefault="00450280">
            <w:pPr>
              <w:spacing w:after="0"/>
            </w:pPr>
            <w:r mr_bName="mr_bName6">
              <w:t xml:space="preserve">0.1</w:t>
            </w:r>
          </w:p>
        </w:tc>
        <w:tc>
          <w:tcPr>
            <w:tcW w:type="dxa" w:w="1870"/>
            <w:tcBorders>
              <w:top w:color="4F81BD" w:space="0" w:sz="8" w:val="single"/>
              <w:bottom w:color="4F81BD" w:space="0" w:sz="8" w:val="single"/>
            </w:tcBorders>
            <w:vAlign w:val="center"/>
          </w:tcPr>
          <w:p w:rsidR="00450280" w:rsidRDefault="00450280">
            <w:pPr>
              <w:spacing w:after="0"/>
            </w:pPr>
            <w:r mr_bName="mr_bName7">
              <w:t xml:space="preserve">Jan 01, 1990</w:t>
            </w:r>
          </w:p>
        </w:tc>
        <w:tc>
          <w:tcPr>
            <w:tcW w:type="dxa" w:w="3960"/>
            <w:tcBorders>
              <w:top w:color="4F81BD" w:space="0" w:sz="8" w:val="single"/>
              <w:bottom w:color="4F81BD" w:space="0" w:sz="8" w:val="single"/>
            </w:tcBorders>
            <w:vAlign w:val="center"/>
          </w:tcPr>
          <w:p w:rsidR="00450280" w:rsidRDefault="00450280">
            <w:pPr>
              <w:spacing w:after="0"/>
            </w:pPr>
            <w:r mr_bName="mr_bName8">
              <w:t xml:space="preserve">&lt;Initial draft&gt;</w:t>
            </w:r>
          </w:p>
        </w:tc>
        <w:tc>
          <w:tcPr>
            <w:tcW w:type="dxa" w:w="1662"/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  <w:vAlign w:val="center"/>
          </w:tcPr>
          <w:p w:rsidR="00450280" w:rsidRDefault="00450280">
            <w:pPr>
              <w:spacing w:after="0"/>
            </w:pPr>
            <w:r mr_bName="mr_bName9">
              <w:t xml:space="preserve">&lt;Author Name&gt;</w:t>
            </w:r>
          </w:p>
        </w:tc>
      </w:tr>
      <w:tr w:rsidR="00450280">
        <w:tc>
          <w:tcPr>
            <w:tcW w:type="dxa" w:w="1567"/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  <w:vAlign w:val="center"/>
          </w:tcPr>
          <w:p w:rsidR="00450280" w:rsidRDefault="00450280">
            <w:pPr>
              <w:spacing w:after="0"/>
              <w:rPr>
                <w:b/>
                <w:bCs/>
              </w:rPr>
            </w:pPr>
          </w:p>
        </w:tc>
        <w:tc>
          <w:tcPr>
            <w:tcW w:type="dxa" w:w="1870"/>
            <w:tcBorders>
              <w:top w:color="4F81BD" w:space="0" w:sz="8" w:val="single"/>
              <w:bottom w:color="4F81BD" w:space="0" w:sz="8" w:val="single"/>
            </w:tcBorders>
            <w:vAlign w:val="center"/>
          </w:tcPr>
          <w:p w:rsidR="00450280" w:rsidRDefault="00450280">
            <w:pPr>
              <w:spacing w:after="0"/>
              <w:rPr>
                <w:b/>
                <w:bCs/>
              </w:rPr>
            </w:pPr>
          </w:p>
        </w:tc>
        <w:tc>
          <w:tcPr>
            <w:tcW w:type="dxa" w:w="3960"/>
            <w:tcBorders>
              <w:top w:color="4F81BD" w:space="0" w:sz="8" w:val="single"/>
              <w:bottom w:color="4F81BD" w:space="0" w:sz="8" w:val="single"/>
            </w:tcBorders>
            <w:vAlign w:val="center"/>
          </w:tcPr>
          <w:p w:rsidR="00450280" w:rsidRDefault="00450280">
            <w:pPr>
              <w:spacing w:after="0"/>
              <w:rPr>
                <w:b/>
                <w:bCs/>
              </w:rPr>
            </w:pPr>
          </w:p>
        </w:tc>
        <w:tc>
          <w:tcPr>
            <w:tcW w:type="dxa" w:w="1662"/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  <w:vAlign w:val="center"/>
          </w:tcPr>
          <w:p w:rsidR="00450280" w:rsidRDefault="00450280">
            <w:pPr>
              <w:spacing w:after="0"/>
              <w:rPr>
                <w:b/>
                <w:bCs/>
              </w:rPr>
            </w:pPr>
          </w:p>
        </w:tc>
      </w:tr>
    </w:tbl>
    <w:p w:rsidR="00450280" w:rsidRDefault="00450280">
      <w:pPr>
        <w:pBdr>
          <w:bottom w:color="1F497D" w:space="1" w:sz="4" w:val="single"/>
        </w:pBdr>
        <w:spacing w:after="200" w:line="276" w:lineRule="auto"/>
        <w:rPr>
          <w:b/>
          <w:bCs/>
          <w:smallCaps/>
          <w:color w:val="1F497D"/>
          <w:sz w:val="32"/>
          <w:szCs w:val="32"/>
        </w:rPr>
      </w:pPr>
      <w:r>
        <w:rPr>
          <w:b/>
          <w:bCs/>
          <w:smallCaps/>
        </w:rPr>
        <w:br w:type="page"/>
      </w:r>
      <w:r>
        <w:rPr>
          <w:b/>
          <w:bCs/>
          <w:smallCaps/>
          <w:color w:val="1F497D"/>
          <w:sz w:val="32"/>
          <w:szCs w:val="32"/>
        </w:rPr>
        <w:t xml:space="preserve">Table of Contents</w:t>
      </w:r>
    </w:p>
    <w:p w:rsidR="00450280" w:rsidRDefault="00450280">
      <w:pPr>
        <w:pStyle w:val="TableofContent"/>
      </w:pPr>
      <w:r>
        <w:fldChar w:fldCharType="begin"/>
      </w:r>
      <w:r>
        <w:instrText xml:space="preserve"> TOC \o "1-4" \h \z </w:instrText>
      </w:r>
      <w:r>
        <w:fldChar w:fldCharType="separate"/>
      </w:r>
      <w:r>
        <w:fldChar w:fldCharType="begin"/>
      </w:r>
      <w:r>
        <w:instrText xml:space="preserve">TOC \f \h \u \o "1-5"</w:instrText>
      </w:r>
      <w:r>
        <w:fldChar w:fldCharType="separate"/>
      </w:r>
      <w:r>
        <w:t xml:space="preserve">Microsoft Word users please click here and press F9 to create Table of Contents. </w:t>
      </w:r>
    </w:p>
    <w:p w:rsidR="00450280" w:rsidRDefault="00450280">
      <w:pPr>
        <w:pStyle w:val="TableofContent"/>
      </w:pPr>
      <w:r>
        <w:t xml:space="preserve">OpenOffice.org users please remove this text and select Insert Table of Content from menu.</w:t>
      </w:r>
      <w:r>
        <w:fldChar w:fldCharType="end"/>
      </w:r>
      <w:r>
        <w:fldChar w:fldCharType="end"/>
      </w:r>
    </w:p>
    <w:p w:rsidR="00450280" w:rsidRDefault="00450280">
      <w:pPr>
        <w:pBdr>
          <w:bottom w:color="1F497D" w:space="1" w:sz="4" w:val="single"/>
        </w:pBdr>
        <w:spacing w:after="200" w:line="276" w:lineRule="auto"/>
        <w:rPr>
          <w:b/>
          <w:bCs/>
          <w:smallCaps/>
          <w:color w:val="1F497D"/>
          <w:sz w:val="32"/>
          <w:szCs w:val="32"/>
          <w:lang w:val="en-GB"/>
        </w:rPr>
      </w:pPr>
      <w:r>
        <w:br w:type="page"/>
      </w:r>
      <w:r>
        <w:rPr>
          <w:b/>
          <w:bCs/>
          <w:smallCaps/>
          <w:color w:val="1F497D"/>
          <w:sz w:val="32"/>
          <w:szCs w:val="32"/>
          <w:lang w:val="en-GB"/>
        </w:rPr>
        <w:t xml:space="preserve">Table of Figures</w:t>
      </w:r>
    </w:p>
    <w:p w:rsidR="00450280" w:rsidRDefault="00450280">
      <w:pPr>
        <w:pStyle w:val="TableofFigures"/>
        <w:tabs>
          <w:tab w:pos="1134" w:val="left"/>
          <w:tab w:leader="dot" w:pos="9606" w:val="right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TOC \h \z \t "Figure" \c </w:instrText>
      </w:r>
      <w:r>
        <w:rPr>
          <w:lang w:val="en-US"/>
        </w:rPr>
        <w:fldChar w:fldCharType="separate"/>
      </w:r>
      <w:r>
        <w:t xml:space="preserve">Microsoft Word users please click here and press F9 to create Table of Contents. </w:t>
      </w:r>
    </w:p>
    <w:p w:rsidR="00450280" w:rsidRDefault="00450280">
      <w:pPr>
        <w:rPr>
          <w:rFonts w:ascii="Tahoma" w:cs="Tahoma" w:hAnsi="Tahoma"/>
        </w:rPr>
      </w:pPr>
      <w:r>
        <w:t xml:space="preserve">OpenOffice.org users please remove this text and select Insert Table of Content from menu.</w:t>
      </w:r>
      <w:r>
        <w:fldChar w:fldCharType="end"/>
      </w:r>
    </w:p>
    <w:p w:rsidR="00450280" w:rsidRDefault="00450280">
      <w:pPr>
        <w:pBdr>
          <w:bottom w:color="1F497D" w:space="1" w:sz="4" w:val="single"/>
        </w:pBdr>
        <w:spacing w:after="200" w:line="276" w:lineRule="auto"/>
        <w:rPr>
          <w:b/>
          <w:bCs/>
          <w:smallCaps/>
          <w:color w:val="1F497D"/>
          <w:sz w:val="32"/>
          <w:szCs w:val="32"/>
          <w:lang w:val="en-GB"/>
        </w:rPr>
      </w:pPr>
      <w:r>
        <w:br w:type="page"/>
      </w:r>
      <w:r>
        <w:rPr>
          <w:b/>
          <w:bCs/>
          <w:smallCaps/>
          <w:color w:val="1F497D"/>
          <w:sz w:val="32"/>
          <w:szCs w:val="32"/>
          <w:lang w:val="en-GB"/>
        </w:rPr>
        <w:t xml:space="preserve">Executive Summary</w:t>
      </w:r>
    </w:p>
    <w:p w:rsidR="00450280" w:rsidRDefault="00450280">
      <w:r>
        <w:t xml:space="preserve">This section previews the main points of a report. The executive summary contains enough information for a reader to get familiarized with what is discussed in the full report without having to read it.</w:t>
      </w:r>
    </w:p>
    <w:p w:rsidR="00450280" w:rsidRDefault="00450280"/>
    <w:p w:rsidR="00450280" w:rsidRDefault="00450280">
      <w:pPr>
        <w:pStyle w:val="Heading1"/>
        <w:sectPr w:rsidR="00450280">
          <w:headerReference r:id="rId7" w:type="default"/>
          <w:footerReference r:id="rId8" w:type="default"/>
          <w:pgSz w:code="9" w:h="16839" w:w="11907"/>
          <w:pgMar w:bottom="1134" w:footer="567" w:gutter="0" w:header="567" w:left="1440" w:right="1440" w:top="1701"/>
          <w:pgNumType w:fmt="lowerRoman" w:start="1"/>
          <w:cols w:space="1296"/>
          <w:docGrid w:linePitch="360"/>
        </w:sectPr>
      </w:pPr>
    </w:p>
    <w:p w:rsidR="00450280" w:rsidRDefault="00450280">
      <w:pPr>
        <w:pStyle w:val="Heading1"/>
      </w:pPr>
      <w:r>
        <w:t xml:space="preserve">Introduction</w:t>
      </w:r>
    </w:p>
    <w:p w:rsidR="00450280" w:rsidRDefault="00450280">
      <w:pPr>
        <w:pStyle w:val="Heading2"/>
      </w:pPr>
      <w:r>
        <w:t xml:space="preserve">Purpose</w:t>
      </w:r>
    </w:p>
    <w:p w:rsidR="00450280" w:rsidRDefault="00450280">
      <w:r>
        <w:t xml:space="preserve">&lt;This document provides requirements with their properties including requirement id, requirement name, requirement text and the dependencies.&gt;</w:t>
      </w:r>
    </w:p>
    <w:p w:rsidR="00450280" w:rsidRDefault="00450280">
      <w:pPr>
        <w:pStyle w:val="Heading2"/>
      </w:pPr>
      <w:r>
        <w:t xml:space="preserve">Scope</w:t>
      </w:r>
    </w:p>
    <w:p w:rsidR="00450280" w:rsidRDefault="00450280">
      <w:r>
        <w:t xml:space="preserve">&lt;Provide a short description of the system being specified and its purpose, including relevant benefits, objectives, and goals.&gt;</w:t>
      </w:r>
    </w:p>
    <w:p w:rsidR="00450280" w:rsidRDefault="00450280">
      <w:pPr>
        <w:pStyle w:val="Heading2"/>
      </w:pPr>
      <w:r>
        <w:t xml:space="preserve">Overview</w:t>
      </w:r>
    </w:p>
    <w:p w:rsidR="00450280" w:rsidRDefault="00450280">
      <w:r>
        <w:t xml:space="preserve">&lt;Describe what the document contains and explain how the document is organized&gt;</w:t>
      </w:r>
    </w:p>
    <w:p w:rsidR="00450280" w:rsidRDefault="00450280">
      <w:pPr>
        <w:pStyle w:val="TableofContent"/>
        <w:rPr>
          <w:rFonts w:ascii="Times New Roman" w:cs="Times New Roman" w:hAnsi="Times New Roman"/>
        </w:rPr>
        <w:sectPr w:rsidR="00450280">
          <w:footerReference r:id="rId9" w:type="default"/>
          <w:pgSz w:code="9" w:h="16839" w:w="11907"/>
          <w:pgMar w:bottom="1134" w:footer="567" w:gutter="0" w:header="567" w:left="1440" w:right="1440" w:top="1701"/>
          <w:pgNumType w:start="1"/>
          <w:cols w:space="1296"/>
          <w:docGrid w:linePitch="360"/>
        </w:sectPr>
      </w:pPr>
    </w:p>
    <w:p w:rsidR="00450280" w:rsidRDefault="00450280">
      <w:pPr>
        <w:rPr>
          <w:color w:val="0000FF"/>
        </w:rPr>
      </w:pPr>
      <w:r>
        <w:rPr>
          <w:color w:val="0000FF"/>
        </w:rPr>
        <w:t xml:space="preserve"> </w:t>
      </w:r>
    </w:p>
    <w:p w:rsidR="00450280" w:rsidRDefault="00450280">
      <w:pPr>
        <w:pStyle w:val="Heading1"/>
      </w:pPr>
      <w:bookmarkStart w:id="_eb240dd6ee3fb622ed4f6de0ee8672dc" w:name="_eb240dd6ee3fb622ed4f6de0ee8672dc"/>
      <w:r>
        <w:t xml:space="preserve">Your Requirements Project</w:t>
      </w:r>
      <w:bookmarkEnd w:id="_eb240dd6ee3fb622ed4f6de0ee8672dc"/>
    </w:p>
    <w:p w:rsidR="00450280" w:rsidRDefault="00450280">
      <w:pPr>
        <w:pStyle w:val="Heading2"/>
      </w:pPr>
      <w:bookmarkStart w:id="_f471e7965dbcec7b2f5260e6750e1ac3" w:name="_f471e7965dbcec7b2f5260e6750e1ac3"/>
      <w:r>
        <w:t xml:space="preserve">1 Business requirements</w:t>
      </w:r>
      <w:bookmarkEnd w:id="_f471e7965dbcec7b2f5260e6750e1ac3"/>
    </w:p>
    <w:p w:rsidR="00450280" w:rsidRDefault="00450280">
      <w:pPr>
        <w:pStyle w:val="Heading3"/>
      </w:pPr>
      <w:bookmarkStart w:id="_293270b8e48608812cf8c38acd5a0420" w:name="_293270b8e48608812cf8c38acd5a0420"/>
      <w:r>
        <w:t xml:space="preserve">BR-1 Business requirement1</w:t>
      </w:r>
      <w:bookmarkEnd w:id="_293270b8e48608812cf8c38acd5a0420"/>
    </w:p>
    <w:p w:rsidR="00450280" w:rsidRDefault="00450280">
      <w:r>
        <w:t xml:space="preserve">The system shall do term1</w:t>
      </w:r>
    </w:p>
    <w:p w:rsidR="00450280" w:rsidRDefault="00450280">
      <w:pPr>
        <w:ind w:left="720"/>
        <w:rPr>
          <w:b/>
          <w:bCs/>
        </w:rPr>
      </w:pPr>
      <w:r>
        <w:rPr>
          <w:b/>
          <w:bCs/>
        </w:rPr>
        <w:t xml:space="preserve">customNumberingData</w:t>
      </w:r>
      <w:r>
        <w:rPr>
          <w:b/>
          <w:bCs/>
        </w:rPr>
        <w:t xml:space="preserve">:</w:t>
      </w:r>
    </w:p>
    <w:p w:rsidR="00450280" w:rsidRDefault="00450280">
      <w:pPr>
        <w:ind w:firstLine="669" w:left="771"/>
      </w:pPr>
      <w:r>
        <w:t xml:space="preserve">Multi-levelɲɪɳtrueɲɪɳfalseɲɪɳBR-ɲɪɳɲɪɳ3ɲɪɳ_17_0_4beta_1b3a0482_1355297412593_609711_22854ɲɪɳ_11_5EAPbeta_be00301_1147873236436_846958_2313ɲɪɳ_11_5EAPbeta_be00301_1147873190330_159934_2220ɲɪɳtrue</w:t>
      </w:r>
    </w:p>
    <w:p w:rsidR="00450280" w:rsidRDefault="00450280">
      <w:pPr>
        <w:pStyle w:val="Heading4"/>
      </w:pPr>
      <w:bookmarkStart w:id="_8b65ad8e6c4da3fb4eb9cd02a6b82308" w:name="_8b65ad8e6c4da3fb4eb9cd02a6b82308"/>
      <w:r>
        <w:t xml:space="preserve">BR-1.1 Business requirement2</w:t>
      </w:r>
      <w:bookmarkEnd w:id="_8b65ad8e6c4da3fb4eb9cd02a6b82308"/>
    </w:p>
    <w:p w:rsidR="00450280" w:rsidRDefault="00450280">
      <w:r>
        <w:t xml:space="preserve">The system shall do term2</w:t>
      </w:r>
    </w:p>
    <w:p w:rsidR="00450280" w:rsidRDefault="00450280">
      <w:pPr>
        <w:ind w:left="720"/>
        <w:rPr>
          <w:b/>
          <w:bCs/>
        </w:rPr>
      </w:pPr>
      <w:r>
        <w:rPr>
          <w:b/>
          <w:bCs/>
        </w:rPr>
        <w:t xml:space="preserve">Derived:</w:t>
      </w:r>
    </w:p>
    <w:tbl>
      <w:tblPr>
        <w:tblW w:type="dxa" w:w="7659"/>
        <w:tblInd w:type="dxa" w:w="-106"/>
        <w:tblLayout w:type="fixed"/>
        <w:tblLook w:val="0000"/>
      </w:tblPr>
      <w:tblGrid>
        <w:gridCol w:w="360"/>
        <w:gridCol w:w="7299"/>
      </w:tblGrid>
      <w:tr w:rsidR="00450280"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450280" w:rsidRDefault="00450280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0" name="Picture 611732300.png" descr="6117323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611732300.png"/>
                          <pic:cNvPicPr/>
                        </pic:nvPicPr>
                        <pic:blipFill>
                          <a:blip r:embed="mr_docxImage1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9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0280" w:rsidRDefault="00450280">
            <w:hyperlink w:anchor="_210c130c289df41ced8004ae964c51e4" w:history="1">
              <w:r>
                <w:rStyle w:val="Hyperlink"/>
                <w:t xml:space="preserve">FR-1.1 Find companion</w:t>
              </w:r>
            </w:hyperlink>
          </w:p>
        </w:tc>
      </w:tr>
    </w:tbl>
    <w:tbl>
      <w:tblPr>
        <w:tblW w:type="dxa" w:w="7659"/>
        <w:tblInd w:type="dxa" w:w="-106"/>
        <w:tblLayout w:type="fixed"/>
        <w:tblLook w:val="0000"/>
      </w:tblPr>
      <w:tblGrid>
        <w:gridCol w:w="360"/>
        <w:gridCol w:w="7299"/>
      </w:tblGrid>
      <w:tr w:rsidR="00450280"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450280" w:rsidRDefault="00450280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" name="Picture -1332058945.png" descr="-13320589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-1332058945.png"/>
                          <pic:cNvPicPr/>
                        </pic:nvPicPr>
                        <pic:blipFill>
                          <a:blip r:embed="mr_docxImage2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9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0280" w:rsidRDefault="00450280">
            <w:hyperlink w:anchor="_c794fadf6bb4c1b1158af7e2f71b5939" w:history="1">
              <w:r>
                <w:rStyle w:val="Hyperlink"/>
                <w:t xml:space="preserve">NFR-1.1 Design constraint1</w:t>
              </w:r>
            </w:hyperlink>
          </w:p>
        </w:tc>
      </w:tr>
    </w:tbl>
    <w:p w:rsidR="00450280" w:rsidRDefault="00450280">
      <w:r>
        <w:tab/>
      </w:r>
      <w:r>
        <w:rPr>
          <w:b/>
          <w:bCs/>
        </w:rPr>
        <w:t xml:space="preserve">Traced From:</w:t>
      </w:r>
    </w:p>
    <w:tbl>
      <w:tblPr>
        <w:tblW w:type="dxa" w:w="7659"/>
        <w:tblInd w:type="dxa" w:w="-106"/>
        <w:tblLayout w:type="fixed"/>
        <w:tblLook w:val="0000"/>
      </w:tblPr>
      <w:tblGrid>
        <w:gridCol w:w="360"/>
        <w:gridCol w:w="7299"/>
      </w:tblGrid>
      <w:tr w:rsidR="00450280"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450280" w:rsidRDefault="00450280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4" name="Picture 611732300.png" descr="6117323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611732300.png"/>
                          <pic:cNvPicPr/>
                        </pic:nvPicPr>
                        <pic:blipFill>
                          <a:blip r:embed="mr_docxImage3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37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0280" w:rsidRDefault="00450280">
            <w:hyperlink w:anchor="_210c130c289df41ced8004ae964c51e4" w:history="1">
              <w:r>
                <w:rStyle w:val="Hyperlink"/>
                <w:t xml:space="preserve">FR-1.1 Find companion</w:t>
              </w:r>
            </w:hyperlink>
          </w:p>
        </w:tc>
      </w:tr>
    </w:tbl>
    <w:tbl>
      <w:tblPr>
        <w:tblW w:type="dxa" w:w="7659"/>
        <w:tblInd w:type="dxa" w:w="-106"/>
        <w:tblLayout w:type="fixed"/>
        <w:tblLook w:val="0000"/>
      </w:tblPr>
      <w:tblGrid>
        <w:gridCol w:w="360"/>
        <w:gridCol w:w="7299"/>
      </w:tblGrid>
      <w:tr w:rsidR="00450280"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450280" w:rsidRDefault="00450280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6" name="Picture -711111710.png" descr="-7111117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-711111710.png"/>
                          <pic:cNvPicPr/>
                        </pic:nvPicPr>
                        <pic:blipFill>
                          <a:blip r:embed="mr_docxImage4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37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0280" w:rsidRDefault="00450280">
            <w:hyperlink w:anchor="_dddcb5101f63fb3b4767c7f2d43a538d" w:history="1">
              <w:r>
                <w:rStyle w:val="Hyperlink"/>
                <w:t xml:space="preserve">Use case1</w:t>
              </w:r>
            </w:hyperlink>
          </w:p>
        </w:tc>
      </w:tr>
    </w:tbl>
    <w:tbl>
      <w:tblPr>
        <w:tblW w:type="dxa" w:w="7659"/>
        <w:tblInd w:type="dxa" w:w="-106"/>
        <w:tblLayout w:type="fixed"/>
        <w:tblLook w:val="0000"/>
      </w:tblPr>
      <w:tblGrid>
        <w:gridCol w:w="360"/>
        <w:gridCol w:w="7299"/>
      </w:tblGrid>
      <w:tr w:rsidR="00450280"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450280" w:rsidRDefault="00450280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8" name="Picture -1332058945.png" descr="-13320589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-1332058945.png"/>
                          <pic:cNvPicPr/>
                        </pic:nvPicPr>
                        <pic:blipFill>
                          <a:blip r:embed="mr_docxImage5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37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0280" w:rsidRDefault="00450280">
            <w:hyperlink w:anchor="_c794fadf6bb4c1b1158af7e2f71b5939" w:history="1">
              <w:r>
                <w:rStyle w:val="Hyperlink"/>
                <w:t xml:space="preserve">NFR-1.1 Design constraint1</w:t>
              </w:r>
            </w:hyperlink>
          </w:p>
        </w:tc>
      </w:tr>
    </w:tbl>
    <w:p w:rsidR="00450280" w:rsidRDefault="00450280">
      <w:pPr>
        <w:pStyle w:val="Heading4"/>
      </w:pPr>
      <w:bookmarkStart w:id="_bb5540ddad6cb37e41419b892c27da1f" w:name="_bb5540ddad6cb37e41419b892c27da1f"/>
      <w:r>
        <w:t xml:space="preserve">BR-1.2 Business requirement3</w:t>
      </w:r>
      <w:bookmarkEnd w:id="_bb5540ddad6cb37e41419b892c27da1f"/>
    </w:p>
    <w:p w:rsidR="00450280" w:rsidRDefault="00450280">
      <w:r>
        <w:t xml:space="preserve">The system shall do term2</w:t>
      </w:r>
    </w:p>
    <w:p w:rsidR="00450280" w:rsidRDefault="00450280">
      <w:pPr>
        <w:ind w:left="720"/>
        <w:rPr>
          <w:b/>
          <w:bCs/>
        </w:rPr>
      </w:pPr>
      <w:r>
        <w:rPr>
          <w:b/>
          <w:bCs/>
        </w:rPr>
        <w:t xml:space="preserve">Derived:</w:t>
      </w:r>
    </w:p>
    <w:tbl>
      <w:tblPr>
        <w:tblW w:type="dxa" w:w="7659"/>
        <w:tblInd w:type="dxa" w:w="-106"/>
        <w:tblLayout w:type="fixed"/>
        <w:tblLook w:val="0000"/>
      </w:tblPr>
      <w:tblGrid>
        <w:gridCol w:w="360"/>
        <w:gridCol w:w="7299"/>
      </w:tblGrid>
      <w:tr w:rsidR="00450280"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450280" w:rsidRDefault="00450280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0" name="Picture 611732300.png" descr="6117323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611732300.png"/>
                          <pic:cNvPicPr/>
                        </pic:nvPicPr>
                        <pic:blipFill>
                          <a:blip r:embed="mr_docxImage6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9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0280" w:rsidRDefault="00450280">
            <w:hyperlink w:anchor="_280191b9033aaf1aec885efd2285f3c0" w:history="1">
              <w:r>
                <w:rStyle w:val="Hyperlink"/>
                <w:t xml:space="preserve">FR-1.2 Find a safe route</w:t>
              </w:r>
            </w:hyperlink>
          </w:p>
        </w:tc>
      </w:tr>
    </w:tbl>
    <w:tbl>
      <w:tblPr>
        <w:tblW w:type="dxa" w:w="7659"/>
        <w:tblInd w:type="dxa" w:w="-106"/>
        <w:tblLayout w:type="fixed"/>
        <w:tblLook w:val="0000"/>
      </w:tblPr>
      <w:tblGrid>
        <w:gridCol w:w="360"/>
        <w:gridCol w:w="7299"/>
      </w:tblGrid>
      <w:tr w:rsidR="00450280"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450280" w:rsidRDefault="00450280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2" name="Picture -1421853680.png" descr="-142185368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-1421853680.png"/>
                          <pic:cNvPicPr/>
                        </pic:nvPicPr>
                        <pic:blipFill>
                          <a:blip r:embed="mr_docxImage7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9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0280" w:rsidRDefault="00450280">
            <w:hyperlink w:anchor="_b3c22d3090e3bc2193e14bbe5f98e724" w:history="1">
              <w:r>
                <w:rStyle w:val="Hyperlink"/>
                <w:t xml:space="preserve">NFR-1.2 Interface requirement1</w:t>
              </w:r>
            </w:hyperlink>
          </w:p>
        </w:tc>
      </w:tr>
    </w:tbl>
    <w:tbl>
      <w:tblPr>
        <w:tblW w:type="dxa" w:w="7659"/>
        <w:tblInd w:type="dxa" w:w="-106"/>
        <w:tblLayout w:type="fixed"/>
        <w:tblLook w:val="0000"/>
      </w:tblPr>
      <w:tblGrid>
        <w:gridCol w:w="360"/>
        <w:gridCol w:w="7299"/>
      </w:tblGrid>
      <w:tr w:rsidR="00450280"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450280" w:rsidRDefault="00450280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4" name="Picture 887432052.png" descr="8874320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887432052.png"/>
                          <pic:cNvPicPr/>
                        </pic:nvPicPr>
                        <pic:blipFill>
                          <a:blip r:embed="mr_docxImage8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9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0280" w:rsidRDefault="00450280">
            <w:hyperlink w:anchor="_ef90964fb78778f835d3c35d1faa5897" w:history="1">
              <w:r>
                <w:rStyle w:val="Hyperlink"/>
                <w:t xml:space="preserve">NFR-1.3 Performance requirement1</w:t>
              </w:r>
            </w:hyperlink>
          </w:p>
        </w:tc>
      </w:tr>
    </w:tbl>
    <w:p w:rsidR="00450280" w:rsidRDefault="00450280">
      <w:r>
        <w:tab/>
      </w:r>
      <w:r>
        <w:rPr>
          <w:b/>
          <w:bCs/>
        </w:rPr>
        <w:t xml:space="preserve">Traced From:</w:t>
      </w:r>
    </w:p>
    <w:tbl>
      <w:tblPr>
        <w:tblW w:type="dxa" w:w="7659"/>
        <w:tblInd w:type="dxa" w:w="-106"/>
        <w:tblLayout w:type="fixed"/>
        <w:tblLook w:val="0000"/>
      </w:tblPr>
      <w:tblGrid>
        <w:gridCol w:w="360"/>
        <w:gridCol w:w="7299"/>
      </w:tblGrid>
      <w:tr w:rsidR="00450280"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450280" w:rsidRDefault="00450280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6" name="Picture 611732300.png" descr="6117323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611732300.png"/>
                          <pic:cNvPicPr/>
                        </pic:nvPicPr>
                        <pic:blipFill>
                          <a:blip r:embed="mr_docxImage9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37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0280" w:rsidRDefault="00450280">
            <w:hyperlink w:anchor="_280191b9033aaf1aec885efd2285f3c0" w:history="1">
              <w:r>
                <w:rStyle w:val="Hyperlink"/>
                <w:t xml:space="preserve">FR-1.2 Find a safe route</w:t>
              </w:r>
            </w:hyperlink>
          </w:p>
        </w:tc>
      </w:tr>
    </w:tbl>
    <w:tbl>
      <w:tblPr>
        <w:tblW w:type="dxa" w:w="7659"/>
        <w:tblInd w:type="dxa" w:w="-106"/>
        <w:tblLayout w:type="fixed"/>
        <w:tblLook w:val="0000"/>
      </w:tblPr>
      <w:tblGrid>
        <w:gridCol w:w="360"/>
        <w:gridCol w:w="7299"/>
      </w:tblGrid>
      <w:tr w:rsidR="00450280"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450280" w:rsidRDefault="00450280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8" name="Picture -711111710.png" descr="-7111117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-711111710.png"/>
                          <pic:cNvPicPr/>
                        </pic:nvPicPr>
                        <pic:blipFill>
                          <a:blip r:embed="mr_docxImage10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37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0280" w:rsidRDefault="00450280">
            <w:hyperlink w:anchor="_b1caa5def4dbb7b7e6e005b67682c413" w:history="1">
              <w:r>
                <w:rStyle w:val="Hyperlink"/>
                <w:t xml:space="preserve">Use case2</w:t>
              </w:r>
            </w:hyperlink>
          </w:p>
        </w:tc>
      </w:tr>
    </w:tbl>
    <w:tbl>
      <w:tblPr>
        <w:tblW w:type="dxa" w:w="7659"/>
        <w:tblInd w:type="dxa" w:w="-106"/>
        <w:tblLayout w:type="fixed"/>
        <w:tblLook w:val="0000"/>
      </w:tblPr>
      <w:tblGrid>
        <w:gridCol w:w="360"/>
        <w:gridCol w:w="7299"/>
      </w:tblGrid>
      <w:tr w:rsidR="00450280"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450280" w:rsidRDefault="00450280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0" name="Picture -711111710.png" descr="-7111117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-711111710.png"/>
                          <pic:cNvPicPr/>
                        </pic:nvPicPr>
                        <pic:blipFill>
                          <a:blip r:embed="mr_docxImage11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37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0280" w:rsidRDefault="00450280">
            <w:hyperlink w:anchor="_d8d22e2a660ab7aa152730fc694852f2" w:history="1">
              <w:r>
                <w:rStyle w:val="Hyperlink"/>
                <w:t xml:space="preserve">Use case3</w:t>
              </w:r>
            </w:hyperlink>
          </w:p>
        </w:tc>
      </w:tr>
    </w:tbl>
    <w:tbl>
      <w:tblPr>
        <w:tblW w:type="dxa" w:w="7659"/>
        <w:tblInd w:type="dxa" w:w="-106"/>
        <w:tblLayout w:type="fixed"/>
        <w:tblLook w:val="0000"/>
      </w:tblPr>
      <w:tblGrid>
        <w:gridCol w:w="360"/>
        <w:gridCol w:w="7299"/>
      </w:tblGrid>
      <w:tr w:rsidR="00450280"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450280" w:rsidRDefault="00450280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2" name="Picture -1421853680.png" descr="-142185368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-1421853680.png"/>
                          <pic:cNvPicPr/>
                        </pic:nvPicPr>
                        <pic:blipFill>
                          <a:blip r:embed="mr_docxImage12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37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0280" w:rsidRDefault="00450280">
            <w:hyperlink w:anchor="_b3c22d3090e3bc2193e14bbe5f98e724" w:history="1">
              <w:r>
                <w:rStyle w:val="Hyperlink"/>
                <w:t xml:space="preserve">NFR-1.2 Interface requirement1</w:t>
              </w:r>
            </w:hyperlink>
          </w:p>
        </w:tc>
      </w:tr>
    </w:tbl>
    <w:tbl>
      <w:tblPr>
        <w:tblW w:type="dxa" w:w="7659"/>
        <w:tblInd w:type="dxa" w:w="-106"/>
        <w:tblLayout w:type="fixed"/>
        <w:tblLook w:val="0000"/>
      </w:tblPr>
      <w:tblGrid>
        <w:gridCol w:w="360"/>
        <w:gridCol w:w="7299"/>
      </w:tblGrid>
      <w:tr w:rsidR="00450280"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450280" w:rsidRDefault="00450280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4" name="Picture 887432052.png" descr="8874320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887432052.png"/>
                          <pic:cNvPicPr/>
                        </pic:nvPicPr>
                        <pic:blipFill>
                          <a:blip r:embed="mr_docxImage13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37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0280" w:rsidRDefault="00450280">
            <w:hyperlink w:anchor="_ef90964fb78778f835d3c35d1faa5897" w:history="1">
              <w:r>
                <w:rStyle w:val="Hyperlink"/>
                <w:t xml:space="preserve">NFR-1.3 Performance requirement1</w:t>
              </w:r>
            </w:hyperlink>
          </w:p>
        </w:tc>
      </w:tr>
    </w:tbl>
    <w:p w:rsidR="00450280" w:rsidRDefault="00450280">
      <w:pPr>
        <w:pStyle w:val="Heading4"/>
      </w:pPr>
      <w:bookmarkStart w:id="_681ecd386c10b4bdd93983f152973404" w:name="_681ecd386c10b4bdd93983f152973404"/>
      <w:r>
        <w:t xml:space="preserve">BR-1.3 Business requirement4</w:t>
      </w:r>
      <w:bookmarkEnd w:id="_681ecd386c10b4bdd93983f152973404"/>
    </w:p>
    <w:p w:rsidR="00450280" w:rsidRDefault="00450280">
      <w:r>
        <w:t xml:space="preserve">The system shall do term2</w:t>
      </w:r>
    </w:p>
    <w:p w:rsidR="00450280" w:rsidRDefault="00450280">
      <w:pPr>
        <w:pStyle w:val="Heading2"/>
      </w:pPr>
      <w:bookmarkStart w:id="_dd5709a3dbdf12bea23d660cf9632895" w:name="_dd5709a3dbdf12bea23d660cf9632895"/>
      <w:r>
        <w:t xml:space="preserve">2 Domain model</w:t>
      </w:r>
      <w:bookmarkEnd w:id="_dd5709a3dbdf12bea23d660cf9632895"/>
    </w:p>
    <w:p w:rsidR="00450280" w:rsidRDefault="00450280">
      <w:pPr>
        <w:pStyle w:val="Heading2"/>
      </w:pPr>
      <w:bookmarkStart w:id="_37d0761bb7d62e6e09befb3d5db209df" w:name="_37d0761bb7d62e6e09befb3d5db209df"/>
      <w:r>
        <w:t xml:space="preserve">3 System requirements</w:t>
      </w:r>
      <w:bookmarkEnd w:id="_37d0761bb7d62e6e09befb3d5db209df"/>
    </w:p>
    <w:p w:rsidR="00450280" w:rsidRDefault="00450280">
      <w:pPr>
        <w:pStyle w:val="Heading3"/>
      </w:pPr>
      <w:bookmarkStart w:id="_1c7e028a339deadd150faa3c42201725" w:name="_1c7e028a339deadd150faa3c42201725"/>
      <w:r>
        <w:t xml:space="preserve">3.1 Functional requirements</w:t>
      </w:r>
      <w:bookmarkEnd w:id="_1c7e028a339deadd150faa3c42201725"/>
    </w:p>
    <w:p w:rsidR="00450280" w:rsidRDefault="00450280">
      <w:pPr>
        <w:pStyle w:val="Heading4"/>
      </w:pPr>
      <w:bookmarkStart w:id="_80bef0e4586acdc103b93b9d9525139f" w:name="_80bef0e4586acdc103b93b9d9525139f"/>
      <w:r>
        <w:t xml:space="preserve">FR-1 Provide a safe way to return home</w:t>
      </w:r>
      <w:bookmarkEnd w:id="_80bef0e4586acdc103b93b9d9525139f"/>
    </w:p>
    <w:p w:rsidR="00450280" w:rsidRDefault="00450280">
      <w:r>
        <w:t xml:space="preserve">The system shall provide information about other people going to the same place and allow you to contact with them</w:t>
      </w:r>
    </w:p>
    <w:p w:rsidR="00450280" w:rsidRDefault="00450280">
      <w:pPr>
        <w:pStyle w:val="Heading5"/>
      </w:pPr>
      <w:bookmarkStart w:id="_210c130c289df41ced8004ae964c51e4" w:name="_210c130c289df41ced8004ae964c51e4"/>
      <w:r>
        <w:t xml:space="preserve">FR-1.1 Find companion</w:t>
      </w:r>
      <w:bookmarkEnd w:id="_210c130c289df41ced8004ae964c51e4"/>
    </w:p>
    <w:p w:rsidR="00450280" w:rsidRDefault="00450280">
      <w:r>
        <w:t xml:space="preserve">The system shall find people who go to the same area</w:t>
      </w:r>
    </w:p>
    <w:p w:rsidR="00450280" w:rsidRDefault="00450280">
      <w:pPr>
        <w:ind w:left="720"/>
        <w:rPr>
          <w:b/>
          <w:bCs/>
        </w:rPr>
      </w:pPr>
      <w:r>
        <w:rPr>
          <w:b/>
          <w:bCs/>
        </w:rPr>
        <w:t xml:space="preserve">Derived From:</w:t>
      </w:r>
    </w:p>
    <w:tbl>
      <w:tblPr>
        <w:tblW w:type="dxa" w:w="7659"/>
        <w:tblInd w:type="dxa" w:w="-106"/>
        <w:tblLayout w:type="fixed"/>
        <w:tblLook w:val="0000"/>
      </w:tblPr>
      <w:tblGrid>
        <w:gridCol w:w="360"/>
        <w:gridCol w:w="7299"/>
      </w:tblGrid>
      <w:tr w:rsidR="00450280"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450280" w:rsidRDefault="00450280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6" name="Picture -270268993.png" descr="-27026899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-270268993.png"/>
                          <pic:cNvPicPr/>
                        </pic:nvPicPr>
                        <pic:blipFill>
                          <a:blip r:embed="mr_docxImage14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37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0280" w:rsidRDefault="00450280">
            <w:hyperlink w:anchor="_8b65ad8e6c4da3fb4eb9cd02a6b82308" w:history="1">
              <w:r>
                <w:rStyle w:val="Hyperlink"/>
                <w:t xml:space="preserve">BR-1.1 Business requirement2</w:t>
              </w:r>
            </w:hyperlink>
          </w:p>
        </w:tc>
      </w:tr>
    </w:tbl>
    <w:p w:rsidR="00450280" w:rsidRDefault="00450280">
      <w:pPr>
        <w:ind w:left="720"/>
        <w:rPr>
          <w:b/>
          <w:bCs/>
        </w:rPr>
      </w:pPr>
      <w:r>
        <w:rPr>
          <w:b/>
          <w:bCs/>
        </w:rPr>
        <w:t xml:space="preserve">Traced To:</w:t>
      </w:r>
    </w:p>
    <w:tbl>
      <w:tblPr>
        <w:tblW w:type="dxa" w:w="7659"/>
        <w:tblInd w:type="dxa" w:w="-106"/>
        <w:tblLayout w:type="fixed"/>
        <w:tblLook w:val="0000"/>
      </w:tblPr>
      <w:tblGrid>
        <w:gridCol w:w="360"/>
        <w:gridCol w:w="7299"/>
      </w:tblGrid>
      <w:tr w:rsidR="00450280"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450280" w:rsidRDefault="00450280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8" name="Picture -270268993.png" descr="-27026899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-270268993.png"/>
                          <pic:cNvPicPr/>
                        </pic:nvPicPr>
                        <pic:blipFill>
                          <a:blip r:embed="mr_docxImage15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37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0280" w:rsidRDefault="00450280">
            <w:hyperlink w:anchor="_8b65ad8e6c4da3fb4eb9cd02a6b82308" w:history="1">
              <w:r>
                <w:rStyle w:val="Hyperlink"/>
                <w:t xml:space="preserve">BR-1.1 Business requirement2</w:t>
              </w:r>
            </w:hyperlink>
          </w:p>
        </w:tc>
      </w:tr>
    </w:tbl>
    <w:p w:rsidR="00450280" w:rsidRDefault="00450280">
      <w:r>
        <w:tab/>
      </w:r>
      <w:r>
        <w:rPr>
          <w:b/>
          <w:bCs/>
        </w:rPr>
        <w:t xml:space="preserve">Traced From:</w:t>
      </w:r>
    </w:p>
    <w:tbl>
      <w:tblPr>
        <w:tblW w:type="dxa" w:w="7659"/>
        <w:tblInd w:type="dxa" w:w="-106"/>
        <w:tblLayout w:type="fixed"/>
        <w:tblLook w:val="0000"/>
      </w:tblPr>
      <w:tblGrid>
        <w:gridCol w:w="360"/>
        <w:gridCol w:w="7299"/>
      </w:tblGrid>
      <w:tr w:rsidR="00450280"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450280" w:rsidRDefault="00450280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0" name="Picture -294913209.png" descr="-29491320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-294913209.png"/>
                          <pic:cNvPicPr/>
                        </pic:nvPicPr>
                        <pic:blipFill>
                          <a:blip r:embed="mr_docxImage16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37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0280" w:rsidRDefault="00450280">
            <w:hyperlink w:anchor="_19680305ffc20a15668ed4cd076be4ee" w:history="1">
              <w:r>
                <w:rStyle w:val="Hyperlink"/>
                <w:t xml:space="preserve">NA</w:t>
              </w:r>
            </w:hyperlink>
          </w:p>
        </w:tc>
      </w:tr>
    </w:tbl>
    <w:p w:rsidR="00450280" w:rsidRDefault="00450280">
      <w:r>
        <w:tab/>
      </w:r>
      <w:r>
        <w:rPr>
          <w:b/>
          <w:bCs/>
        </w:rPr>
        <w:t xml:space="preserve">Refines:</w:t>
      </w:r>
    </w:p>
    <w:tbl>
      <w:tblPr>
        <w:tblW w:type="dxa" w:w="7659"/>
        <w:tblInd w:type="dxa" w:w="-106"/>
        <w:tblLayout w:type="fixed"/>
        <w:tblLook w:val="0000"/>
      </w:tblPr>
      <w:tblGrid>
        <w:gridCol w:w="360"/>
        <w:gridCol w:w="7299"/>
      </w:tblGrid>
      <w:tr w:rsidR="00450280"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450280" w:rsidRDefault="00450280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2" name="Picture -711111710.png" descr="-7111117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-711111710.png"/>
                          <pic:cNvPicPr/>
                        </pic:nvPicPr>
                        <pic:blipFill>
                          <a:blip r:embed="mr_docxImage17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37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0280" w:rsidRDefault="00450280">
            <w:hyperlink w:anchor="_dddcb5101f63fb3b4767c7f2d43a538d" w:history="1">
              <w:r>
                <w:rStyle w:val="Hyperlink"/>
                <w:t xml:space="preserve">Use case1</w:t>
              </w:r>
            </w:hyperlink>
          </w:p>
        </w:tc>
      </w:tr>
    </w:tbl>
    <w:p w:rsidR="00450280" w:rsidRDefault="00450280">
      <w:pPr>
        <w:pStyle w:val="Heading6"/>
      </w:pPr>
      <w:bookmarkStart w:id="_e4dfe3be8fe162c867b3a20624817d87" w:name="_e4dfe3be8fe162c867b3a20624817d87"/>
      <w:r>
        <w:t xml:space="preserve">FR-1.1.1 NA</w:t>
      </w:r>
      <w:bookmarkEnd w:id="_e4dfe3be8fe162c867b3a20624817d87"/>
    </w:p>
    <w:p w:rsidR="00450280" w:rsidRDefault="00450280">
      <w:pPr>
        <w:pStyle w:val="Heading5"/>
      </w:pPr>
      <w:bookmarkStart w:id="_280191b9033aaf1aec885efd2285f3c0" w:name="_280191b9033aaf1aec885efd2285f3c0"/>
      <w:r>
        <w:t xml:space="preserve">FR-1.2 Find a safe route</w:t>
      </w:r>
      <w:bookmarkEnd w:id="_280191b9033aaf1aec885efd2285f3c0"/>
    </w:p>
    <w:p w:rsidR="00450280" w:rsidRDefault="00450280">
      <w:r>
        <w:t xml:space="preserve">The system shall show the safest way to arrive home</w:t>
      </w:r>
    </w:p>
    <w:p w:rsidR="00450280" w:rsidRDefault="00450280">
      <w:pPr>
        <w:ind w:left="720"/>
        <w:rPr>
          <w:b/>
          <w:bCs/>
        </w:rPr>
      </w:pPr>
      <w:r>
        <w:rPr>
          <w:b/>
          <w:bCs/>
        </w:rPr>
        <w:t xml:space="preserve">Derived From:</w:t>
      </w:r>
    </w:p>
    <w:tbl>
      <w:tblPr>
        <w:tblW w:type="dxa" w:w="7659"/>
        <w:tblInd w:type="dxa" w:w="-106"/>
        <w:tblLayout w:type="fixed"/>
        <w:tblLook w:val="0000"/>
      </w:tblPr>
      <w:tblGrid>
        <w:gridCol w:w="360"/>
        <w:gridCol w:w="7299"/>
      </w:tblGrid>
      <w:tr w:rsidR="00450280"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450280" w:rsidRDefault="00450280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4" name="Picture -270268993.png" descr="-27026899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-270268993.png"/>
                          <pic:cNvPicPr/>
                        </pic:nvPicPr>
                        <pic:blipFill>
                          <a:blip r:embed="mr_docxImage18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37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0280" w:rsidRDefault="00450280">
            <w:hyperlink w:anchor="_bb5540ddad6cb37e41419b892c27da1f" w:history="1">
              <w:r>
                <w:rStyle w:val="Hyperlink"/>
                <w:t xml:space="preserve">BR-1.2 Business requirement3</w:t>
              </w:r>
            </w:hyperlink>
          </w:p>
        </w:tc>
      </w:tr>
    </w:tbl>
    <w:p w:rsidR="00450280" w:rsidRDefault="00450280">
      <w:pPr>
        <w:ind w:left="720"/>
        <w:rPr>
          <w:b/>
          <w:bCs/>
        </w:rPr>
      </w:pPr>
      <w:r>
        <w:rPr>
          <w:b/>
          <w:bCs/>
        </w:rPr>
        <w:t xml:space="preserve">Traced To:</w:t>
      </w:r>
    </w:p>
    <w:tbl>
      <w:tblPr>
        <w:tblW w:type="dxa" w:w="7659"/>
        <w:tblInd w:type="dxa" w:w="-106"/>
        <w:tblLayout w:type="fixed"/>
        <w:tblLook w:val="0000"/>
      </w:tblPr>
      <w:tblGrid>
        <w:gridCol w:w="360"/>
        <w:gridCol w:w="7299"/>
      </w:tblGrid>
      <w:tr w:rsidR="00450280"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450280" w:rsidRDefault="00450280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6" name="Picture -270268993.png" descr="-27026899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-270268993.png"/>
                          <pic:cNvPicPr/>
                        </pic:nvPicPr>
                        <pic:blipFill>
                          <a:blip r:embed="mr_docxImage19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37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0280" w:rsidRDefault="00450280">
            <w:hyperlink w:anchor="_bb5540ddad6cb37e41419b892c27da1f" w:history="1">
              <w:r>
                <w:rStyle w:val="Hyperlink"/>
                <w:t xml:space="preserve">BR-1.2 Business requirement3</w:t>
              </w:r>
            </w:hyperlink>
          </w:p>
        </w:tc>
      </w:tr>
    </w:tbl>
    <w:p w:rsidR="00450280" w:rsidRDefault="00450280">
      <w:pPr>
        <w:pStyle w:val="Heading4"/>
      </w:pPr>
      <w:bookmarkStart w:id="_a7c470f382a4baa533ecbf537122a931" w:name="_a7c470f382a4baa533ecbf537122a931"/>
      <w:r>
        <w:t xml:space="preserve">FR-2 Modify info</w:t>
      </w:r>
      <w:bookmarkEnd w:id="_a7c470f382a4baa533ecbf537122a931"/>
    </w:p>
    <w:p w:rsidR="00450280" w:rsidRDefault="00450280">
      <w:r>
        <w:t xml:space="preserve">The system shall store the new information entered by the user</w:t>
      </w:r>
    </w:p>
    <w:p w:rsidR="00450280" w:rsidRDefault="00450280">
      <w:pPr>
        <w:pStyle w:val="Heading4"/>
      </w:pPr>
      <w:bookmarkStart w:id="_f697697e6210b313a5cbd98bb7b1c1be" w:name="_f697697e6210b313a5cbd98bb7b1c1be"/>
      <w:r>
        <w:t xml:space="preserve">FR-3 Panic button</w:t>
      </w:r>
      <w:bookmarkEnd w:id="_f697697e6210b313a5cbd98bb7b1c1be"/>
    </w:p>
    <w:p w:rsidR="00450280" w:rsidRDefault="00450280">
      <w:r>
        <w:t xml:space="preserve">The system shall provide access to the panic button in case of danger</w:t>
      </w:r>
    </w:p>
    <w:p w:rsidR="00450280" w:rsidRDefault="00450280">
      <w:pPr>
        <w:pStyle w:val="Heading4"/>
      </w:pPr>
      <w:bookmarkStart w:id="_39693f4100f27a53958688e1e6e0143f" w:name="_39693f4100f27a53958688e1e6e0143f"/>
      <w:r>
        <w:t xml:space="preserve">3.1.1 Use cases</w:t>
      </w:r>
      <w:bookmarkEnd w:id="_39693f4100f27a53958688e1e6e0143f"/>
    </w:p>
    <w:p w:rsidR="00450280" w:rsidRDefault="00450280">
      <w:pPr>
        <w:pStyle w:val="Heading3"/>
      </w:pPr>
      <w:bookmarkStart w:id="_e3e4ea9b806cf936074d48d18a08725e" w:name="_e3e4ea9b806cf936074d48d18a08725e"/>
      <w:r>
        <w:t xml:space="preserve">3.2 Non-functional requirements</w:t>
      </w:r>
      <w:bookmarkEnd w:id="_e3e4ea9b806cf936074d48d18a08725e"/>
    </w:p>
    <w:p w:rsidR="00450280" w:rsidRDefault="00450280">
      <w:pPr>
        <w:pStyle w:val="Heading4"/>
      </w:pPr>
      <w:bookmarkStart w:id="_43124a6e50a7dde9a8ad8ab3dc3b1e75" w:name="_43124a6e50a7dde9a8ad8ab3dc3b1e75"/>
      <w:r>
        <w:t xml:space="preserve">NFR-1 Non-functional requirement1</w:t>
      </w:r>
      <w:bookmarkEnd w:id="_43124a6e50a7dde9a8ad8ab3dc3b1e75"/>
    </w:p>
    <w:p w:rsidR="00450280" w:rsidRDefault="00450280">
      <w:r>
        <w:t xml:space="preserve">The system shall do term1</w:t>
      </w:r>
    </w:p>
    <w:p w:rsidR="00450280" w:rsidRDefault="00450280">
      <w:pPr>
        <w:pStyle w:val="Heading5"/>
      </w:pPr>
      <w:bookmarkStart w:id="_c794fadf6bb4c1b1158af7e2f71b5939" w:name="_c794fadf6bb4c1b1158af7e2f71b5939"/>
      <w:r>
        <w:t xml:space="preserve">NFR-1.1 Design constraint1</w:t>
      </w:r>
      <w:bookmarkEnd w:id="_c794fadf6bb4c1b1158af7e2f71b5939"/>
    </w:p>
    <w:p w:rsidR="00450280" w:rsidRDefault="00450280">
      <w:r>
        <w:t xml:space="preserve">The system shall do term2</w:t>
      </w:r>
    </w:p>
    <w:p w:rsidR="00450280" w:rsidRDefault="00450280">
      <w:pPr>
        <w:ind w:left="720"/>
        <w:rPr>
          <w:b/>
          <w:bCs/>
        </w:rPr>
      </w:pPr>
      <w:r>
        <w:rPr>
          <w:b/>
          <w:bCs/>
        </w:rPr>
        <w:t xml:space="preserve">Derived From:</w:t>
      </w:r>
    </w:p>
    <w:tbl>
      <w:tblPr>
        <w:tblW w:type="dxa" w:w="7659"/>
        <w:tblInd w:type="dxa" w:w="-106"/>
        <w:tblLayout w:type="fixed"/>
        <w:tblLook w:val="0000"/>
      </w:tblPr>
      <w:tblGrid>
        <w:gridCol w:w="360"/>
        <w:gridCol w:w="7299"/>
      </w:tblGrid>
      <w:tr w:rsidR="00450280"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450280" w:rsidRDefault="00450280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8" name="Picture -270268993.png" descr="-27026899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-270268993.png"/>
                          <pic:cNvPicPr/>
                        </pic:nvPicPr>
                        <pic:blipFill>
                          <a:blip r:embed="mr_docxImage20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37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0280" w:rsidRDefault="00450280">
            <w:hyperlink w:anchor="_8b65ad8e6c4da3fb4eb9cd02a6b82308" w:history="1">
              <w:r>
                <w:rStyle w:val="Hyperlink"/>
                <w:t xml:space="preserve">BR-1.1 Business requirement2</w:t>
              </w:r>
            </w:hyperlink>
          </w:p>
        </w:tc>
      </w:tr>
    </w:tbl>
    <w:p w:rsidR="00450280" w:rsidRDefault="00450280">
      <w:pPr>
        <w:ind w:left="720"/>
        <w:rPr>
          <w:b/>
          <w:bCs/>
        </w:rPr>
      </w:pPr>
      <w:r>
        <w:rPr>
          <w:b/>
          <w:bCs/>
        </w:rPr>
        <w:t xml:space="preserve">Traced To:</w:t>
      </w:r>
    </w:p>
    <w:tbl>
      <w:tblPr>
        <w:tblW w:type="dxa" w:w="7659"/>
        <w:tblInd w:type="dxa" w:w="-106"/>
        <w:tblLayout w:type="fixed"/>
        <w:tblLook w:val="0000"/>
      </w:tblPr>
      <w:tblGrid>
        <w:gridCol w:w="360"/>
        <w:gridCol w:w="7299"/>
      </w:tblGrid>
      <w:tr w:rsidR="00450280"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450280" w:rsidRDefault="00450280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40" name="Picture -270268993.png" descr="-27026899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-270268993.png"/>
                          <pic:cNvPicPr/>
                        </pic:nvPicPr>
                        <pic:blipFill>
                          <a:blip r:embed="mr_docxImage21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37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0280" w:rsidRDefault="00450280">
            <w:hyperlink w:anchor="_8b65ad8e6c4da3fb4eb9cd02a6b82308" w:history="1">
              <w:r>
                <w:rStyle w:val="Hyperlink"/>
                <w:t xml:space="preserve">BR-1.1 Business requirement2</w:t>
              </w:r>
            </w:hyperlink>
          </w:p>
        </w:tc>
      </w:tr>
    </w:tbl>
    <w:p w:rsidR="00450280" w:rsidRDefault="00450280">
      <w:pPr>
        <w:pStyle w:val="Heading5"/>
      </w:pPr>
      <w:bookmarkStart w:id="_b3c22d3090e3bc2193e14bbe5f98e724" w:name="_b3c22d3090e3bc2193e14bbe5f98e724"/>
      <w:r>
        <w:t xml:space="preserve">NFR-1.2 Interface requirement1</w:t>
      </w:r>
      <w:bookmarkEnd w:id="_b3c22d3090e3bc2193e14bbe5f98e724"/>
    </w:p>
    <w:p w:rsidR="00450280" w:rsidRDefault="00450280">
      <w:r>
        <w:t xml:space="preserve">The system shall do term2</w:t>
      </w:r>
    </w:p>
    <w:p w:rsidR="00450280" w:rsidRDefault="00450280">
      <w:pPr>
        <w:ind w:left="720"/>
        <w:rPr>
          <w:b/>
          <w:bCs/>
        </w:rPr>
      </w:pPr>
      <w:r>
        <w:rPr>
          <w:b/>
          <w:bCs/>
        </w:rPr>
        <w:t xml:space="preserve">Derived From:</w:t>
      </w:r>
    </w:p>
    <w:tbl>
      <w:tblPr>
        <w:tblW w:type="dxa" w:w="7659"/>
        <w:tblInd w:type="dxa" w:w="-106"/>
        <w:tblLayout w:type="fixed"/>
        <w:tblLook w:val="0000"/>
      </w:tblPr>
      <w:tblGrid>
        <w:gridCol w:w="360"/>
        <w:gridCol w:w="7299"/>
      </w:tblGrid>
      <w:tr w:rsidR="00450280"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450280" w:rsidRDefault="00450280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42" name="Picture -270268993.png" descr="-27026899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-270268993.png"/>
                          <pic:cNvPicPr/>
                        </pic:nvPicPr>
                        <pic:blipFill>
                          <a:blip r:embed="mr_docxImage22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37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0280" w:rsidRDefault="00450280">
            <w:hyperlink w:anchor="_bb5540ddad6cb37e41419b892c27da1f" w:history="1">
              <w:r>
                <w:rStyle w:val="Hyperlink"/>
                <w:t xml:space="preserve">BR-1.2 Business requirement3</w:t>
              </w:r>
            </w:hyperlink>
          </w:p>
        </w:tc>
      </w:tr>
    </w:tbl>
    <w:p w:rsidR="00450280" w:rsidRDefault="00450280">
      <w:pPr>
        <w:ind w:left="720"/>
        <w:rPr>
          <w:b/>
          <w:bCs/>
        </w:rPr>
      </w:pPr>
      <w:r>
        <w:rPr>
          <w:b/>
          <w:bCs/>
        </w:rPr>
        <w:t xml:space="preserve">Traced To:</w:t>
      </w:r>
    </w:p>
    <w:tbl>
      <w:tblPr>
        <w:tblW w:type="dxa" w:w="7659"/>
        <w:tblInd w:type="dxa" w:w="-106"/>
        <w:tblLayout w:type="fixed"/>
        <w:tblLook w:val="0000"/>
      </w:tblPr>
      <w:tblGrid>
        <w:gridCol w:w="360"/>
        <w:gridCol w:w="7299"/>
      </w:tblGrid>
      <w:tr w:rsidR="00450280"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450280" w:rsidRDefault="00450280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44" name="Picture -270268993.png" descr="-27026899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-270268993.png"/>
                          <pic:cNvPicPr/>
                        </pic:nvPicPr>
                        <pic:blipFill>
                          <a:blip r:embed="mr_docxImage23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37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0280" w:rsidRDefault="00450280">
            <w:hyperlink w:anchor="_bb5540ddad6cb37e41419b892c27da1f" w:history="1">
              <w:r>
                <w:rStyle w:val="Hyperlink"/>
                <w:t xml:space="preserve">BR-1.2 Business requirement3</w:t>
              </w:r>
            </w:hyperlink>
          </w:p>
        </w:tc>
      </w:tr>
    </w:tbl>
    <w:p w:rsidR="00450280" w:rsidRDefault="00450280">
      <w:r>
        <w:tab/>
      </w:r>
      <w:r>
        <w:rPr>
          <w:b/>
          <w:bCs/>
        </w:rPr>
        <w:t xml:space="preserve">Refines:</w:t>
      </w:r>
    </w:p>
    <w:tbl>
      <w:tblPr>
        <w:tblW w:type="dxa" w:w="7659"/>
        <w:tblInd w:type="dxa" w:w="-106"/>
        <w:tblLayout w:type="fixed"/>
        <w:tblLook w:val="0000"/>
      </w:tblPr>
      <w:tblGrid>
        <w:gridCol w:w="360"/>
        <w:gridCol w:w="7299"/>
      </w:tblGrid>
      <w:tr w:rsidR="00450280"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450280" w:rsidRDefault="00450280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46" name="Picture -711111710.png" descr="-7111117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-711111710.png"/>
                          <pic:cNvPicPr/>
                        </pic:nvPicPr>
                        <pic:blipFill>
                          <a:blip r:embed="mr_docxImage24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37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0280" w:rsidRDefault="00450280">
            <w:hyperlink w:anchor="_b1caa5def4dbb7b7e6e005b67682c413" w:history="1">
              <w:r>
                <w:rStyle w:val="Hyperlink"/>
                <w:t xml:space="preserve">Use case2</w:t>
              </w:r>
            </w:hyperlink>
          </w:p>
        </w:tc>
      </w:tr>
    </w:tbl>
    <w:p w:rsidR="00450280" w:rsidRDefault="00450280">
      <w:pPr>
        <w:pStyle w:val="Heading5"/>
      </w:pPr>
      <w:bookmarkStart w:id="_ef90964fb78778f835d3c35d1faa5897" w:name="_ef90964fb78778f835d3c35d1faa5897"/>
      <w:r>
        <w:t xml:space="preserve">NFR-1.3 Performance requirement1</w:t>
      </w:r>
      <w:bookmarkEnd w:id="_ef90964fb78778f835d3c35d1faa5897"/>
    </w:p>
    <w:p w:rsidR="00450280" w:rsidRDefault="00450280">
      <w:r>
        <w:t xml:space="preserve">The system shall do term2</w:t>
      </w:r>
    </w:p>
    <w:p w:rsidR="00450280" w:rsidRDefault="00450280">
      <w:pPr>
        <w:ind w:left="720"/>
        <w:rPr>
          <w:b/>
          <w:bCs/>
        </w:rPr>
      </w:pPr>
      <w:r>
        <w:rPr>
          <w:b/>
          <w:bCs/>
        </w:rPr>
        <w:t xml:space="preserve">Derived From:</w:t>
      </w:r>
    </w:p>
    <w:tbl>
      <w:tblPr>
        <w:tblW w:type="dxa" w:w="7659"/>
        <w:tblInd w:type="dxa" w:w="-106"/>
        <w:tblLayout w:type="fixed"/>
        <w:tblLook w:val="0000"/>
      </w:tblPr>
      <w:tblGrid>
        <w:gridCol w:w="360"/>
        <w:gridCol w:w="7299"/>
      </w:tblGrid>
      <w:tr w:rsidR="00450280"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450280" w:rsidRDefault="00450280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48" name="Picture -270268993.png" descr="-27026899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-270268993.png"/>
                          <pic:cNvPicPr/>
                        </pic:nvPicPr>
                        <pic:blipFill>
                          <a:blip r:embed="mr_docxImage25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37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0280" w:rsidRDefault="00450280">
            <w:hyperlink w:anchor="_bb5540ddad6cb37e41419b892c27da1f" w:history="1">
              <w:r>
                <w:rStyle w:val="Hyperlink"/>
                <w:t xml:space="preserve">BR-1.2 Business requirement3</w:t>
              </w:r>
            </w:hyperlink>
          </w:p>
        </w:tc>
      </w:tr>
    </w:tbl>
    <w:p w:rsidR="00450280" w:rsidRDefault="00450280">
      <w:pPr>
        <w:ind w:left="720"/>
        <w:rPr>
          <w:b/>
          <w:bCs/>
        </w:rPr>
      </w:pPr>
      <w:r>
        <w:rPr>
          <w:b/>
          <w:bCs/>
        </w:rPr>
        <w:t xml:space="preserve">Traced To:</w:t>
      </w:r>
    </w:p>
    <w:tbl>
      <w:tblPr>
        <w:tblW w:type="dxa" w:w="7659"/>
        <w:tblInd w:type="dxa" w:w="-106"/>
        <w:tblLayout w:type="fixed"/>
        <w:tblLook w:val="0000"/>
      </w:tblPr>
      <w:tblGrid>
        <w:gridCol w:w="360"/>
        <w:gridCol w:w="7299"/>
      </w:tblGrid>
      <w:tr w:rsidR="00450280"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450280" w:rsidRDefault="00450280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50" name="Picture -270268993.png" descr="-27026899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-270268993.png"/>
                          <pic:cNvPicPr/>
                        </pic:nvPicPr>
                        <pic:blipFill>
                          <a:blip r:embed="mr_docxImage26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37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0280" w:rsidRDefault="00450280">
            <w:hyperlink w:anchor="_bb5540ddad6cb37e41419b892c27da1f" w:history="1">
              <w:r>
                <w:rStyle w:val="Hyperlink"/>
                <w:t xml:space="preserve">BR-1.2 Business requirement3</w:t>
              </w:r>
            </w:hyperlink>
          </w:p>
        </w:tc>
      </w:tr>
    </w:tbl>
    <w:p w:rsidR="00450280" w:rsidRDefault="00450280">
      <w:pPr>
        <w:pStyle w:val="Heading2"/>
      </w:pPr>
      <w:bookmarkStart w:id="_6e4968fa2e7eba240727a5e3088a3d96" w:name="_6e4968fa2e7eba240727a5e3088a3d96"/>
      <w:r>
        <w:t xml:space="preserve">4 Traceability</w:t>
      </w:r>
      <w:bookmarkEnd w:id="_6e4968fa2e7eba240727a5e3088a3d96"/>
    </w:p>
    <w:p w:rsidR="00450280" w:rsidRDefault="00450280">
      <w:pPr>
        <w:pStyle w:val="Heading3"/>
      </w:pPr>
      <w:bookmarkStart w:id="_808edddfd769cee826187da50bfedf23" w:name="_808edddfd769cee826187da50bfedf23"/>
      <w:r>
        <w:t xml:space="preserve">4.1 Coverage validation</w:t>
      </w:r>
      <w:bookmarkEnd w:id="_808edddfd769cee826187da50bfedf23"/>
    </w:p>
    <w:p w:rsidR="00450280" w:rsidRDefault="00450280"/>
    <w:p w:rsidR="00450280" w:rsidRDefault="00450280">
      <w:pPr>
        <w:sectPr w:rsidR="00450280">
          <w:pgSz w:code="9" w:h="16839" w:w="11907"/>
          <w:pgMar w:bottom="1134" w:footer="567" w:gutter="0" w:header="567" w:left="1440" w:right="1440" w:top="1701"/>
          <w:cols w:space="1296"/>
          <w:docGrid w:linePitch="360"/>
        </w:sectPr>
      </w:pPr>
    </w:p>
    <w:p w:rsidR="00450280" w:rsidRDefault="00450280">
      <w:pPr>
        <w:pStyle w:val="Heading1"/>
      </w:pPr>
      <w:r>
        <w:t xml:space="preserve">Appendix A: Diagram</w:t>
      </w:r>
    </w:p>
    <w:p w:rsidR="00450280" w:rsidRDefault="00450280">
      <w:pPr>
        <w:pStyle w:val="Heading2"/>
      </w:pPr>
      <w:bookmarkStart w:id="_72293d4ae27f57972deaca0a43170322" w:name="_72293d4ae27f57972deaca0a43170322"/>
      <w:r>
        <w:t xml:space="preserve">Business requirement diagram</w:t>
      </w:r>
      <w:bookmarkEnd w:id="_72293d4ae27f57972deaca0a43170322"/>
    </w:p>
    <w:p w:rsidR="00450280" w:rsidRDefault="00450280">
      <w:r>
        <w:t xml:space="preserve">NA</w:t>
      </w:r>
    </w:p>
    <w:p w:rsidR="00450280" w:rsidRDefault="00450280">
      <w:pPr>
        <w:jc w:val="center"/>
      </w:pPr>
      <w:r>
        <w:rPr>
          <w:noProof/>
        </w:rPr>
        <w:drawing>
          <wp:inline distT="0" distB="0" distL="0" distR="0">
            <wp:extent cx="5732145" cy="3842677"/>
            <wp:effectExtent l="0" t="0" r="0" b="0"/>
            <wp:docPr id="52" name="Picture -1666560511.png" descr="-16665605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-1666560511.png"/>
                    <pic:cNvPicPr/>
                  </pic:nvPicPr>
                  <pic:blipFill>
                    <a:blip r:embed="mr_docxImage27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2145" cy="3842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80" w:rsidRDefault="00450280">
      <w:pPr>
        <w:pStyle w:val="Figure"/>
      </w:pPr>
      <w:r>
        <w:t xml:space="preserve">Business requirement diagram</w:t>
      </w:r>
    </w:p>
    <w:p w:rsidR="00450280" w:rsidRDefault="00450280">
      <w:pPr>
        <w:pStyle w:val="Heading2"/>
      </w:pPr>
      <w:bookmarkStart w:id="_4916c47d345684afa482278f1e102ac2" w:name="_4916c47d345684afa482278f1e102ac2"/>
      <w:r>
        <w:t xml:space="preserve">Business requirements table</w:t>
      </w:r>
      <w:bookmarkEnd w:id="_4916c47d345684afa482278f1e102ac2"/>
    </w:p>
    <w:p w:rsidR="00450280" w:rsidRDefault="00450280">
      <w:r>
        <w:t xml:space="preserve">NA</w:t>
      </w:r>
    </w:p>
    <w:p w:rsidR="00450280" w:rsidRDefault="00450280">
      <w:pPr>
        <w:jc w:val="center"/>
      </w:pPr>
      <w:r>
        <w:rPr>
          <w:noProof/>
        </w:rPr>
        <w:drawing>
          <wp:inline distT="0" distB="0" distL="0" distR="0">
            <wp:extent cx="5732145" cy="790225"/>
            <wp:effectExtent l="0" t="0" r="0" b="0"/>
            <wp:docPr id="54" name="Picture -223798012.png" descr="-223798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-223798012.png"/>
                    <pic:cNvPicPr/>
                  </pic:nvPicPr>
                  <pic:blipFill>
                    <a:blip r:embed="mr_docxImage28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2145" cy="79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80" w:rsidRDefault="00450280">
      <w:pPr>
        <w:pStyle w:val="Figure"/>
      </w:pPr>
      <w:r>
        <w:t xml:space="preserve">Business requirements table</w:t>
      </w:r>
    </w:p>
    <w:p w:rsidR="00450280" w:rsidRDefault="00450280">
      <w:pPr>
        <w:pStyle w:val="Heading2"/>
      </w:pPr>
      <w:bookmarkStart w:id="_ad90e4332f16cfc8e0713d7276a2878a" w:name="_ad90e4332f16cfc8e0713d7276a2878a"/>
      <w:r>
        <w:t xml:space="preserve">Derive FR and NFR from business requirements</w:t>
      </w:r>
      <w:bookmarkEnd w:id="_ad90e4332f16cfc8e0713d7276a2878a"/>
    </w:p>
    <w:p w:rsidR="00450280" w:rsidRDefault="00450280">
      <w:r>
        <w:t xml:space="preserve">NA</w:t>
      </w:r>
    </w:p>
    <w:p w:rsidR="00450280" w:rsidRDefault="00450280">
      <w:pPr>
        <w:jc w:val="center"/>
      </w:pPr>
      <w:r>
        <w:rPr>
          <w:noProof/>
        </w:rPr>
        <w:drawing>
          <wp:inline distT="0" distB="0" distL="0" distR="0">
            <wp:extent cx="2390775" cy="3495675"/>
            <wp:effectExtent l="0" t="0" r="0" b="0"/>
            <wp:docPr id="56" name="Picture -1935789342.png" descr="-19357893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-1935789342.png"/>
                    <pic:cNvPicPr/>
                  </pic:nvPicPr>
                  <pic:blipFill>
                    <a:blip r:embed="mr_docxImage29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907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80" w:rsidRDefault="00450280">
      <w:pPr>
        <w:pStyle w:val="Figure"/>
      </w:pPr>
      <w:r>
        <w:t xml:space="preserve">Derive FR and NFR from business requirements</w:t>
      </w:r>
    </w:p>
    <w:p w:rsidR="00450280" w:rsidRDefault="00450280">
      <w:pPr>
        <w:pStyle w:val="Heading2"/>
      </w:pPr>
      <w:bookmarkStart w:id="_b85620b0d38ac5769f9a1fbb3aff080f" w:name="_b85620b0d38ac5769f9a1fbb3aff080f"/>
      <w:r>
        <w:t xml:space="preserve">Domain model</w:t>
      </w:r>
      <w:bookmarkEnd w:id="_b85620b0d38ac5769f9a1fbb3aff080f"/>
    </w:p>
    <w:p w:rsidR="00450280" w:rsidRDefault="00450280">
      <w:r>
        <w:t xml:space="preserve">NA</w:t>
      </w:r>
    </w:p>
    <w:p w:rsidR="00450280" w:rsidRDefault="00450280">
      <w:pPr>
        <w:jc w:val="center"/>
      </w:pPr>
      <w:r>
        <w:rPr>
          <w:noProof/>
        </w:rPr>
        <w:drawing>
          <wp:inline distT="0" distB="0" distL="0" distR="0">
            <wp:extent cx="5732145" cy="3241951"/>
            <wp:effectExtent l="0" t="0" r="0" b="0"/>
            <wp:docPr id="58" name="Picture -95379425.png" descr="-953794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-95379425.png"/>
                    <pic:cNvPicPr/>
                  </pic:nvPicPr>
                  <pic:blipFill>
                    <a:blip r:embed="mr_docxImage30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2145" cy="3241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80" w:rsidRDefault="00450280">
      <w:pPr>
        <w:pStyle w:val="Figure"/>
      </w:pPr>
      <w:r>
        <w:t xml:space="preserve">Domain model</w:t>
      </w:r>
    </w:p>
    <w:p w:rsidR="00450280" w:rsidRDefault="00450280">
      <w:pPr>
        <w:pStyle w:val="Heading2"/>
      </w:pPr>
      <w:bookmarkStart w:id="_37e3672c65e69fef19ad804ab73a842e" w:name="_37e3672c65e69fef19ad804ab73a842e"/>
      <w:r>
        <w:t xml:space="preserve">Flow</w:t>
      </w:r>
      <w:bookmarkEnd w:id="_37e3672c65e69fef19ad804ab73a842e"/>
    </w:p>
    <w:p w:rsidR="00450280" w:rsidRDefault="00450280">
      <w:r>
        <w:t xml:space="preserve">NA</w:t>
      </w:r>
    </w:p>
    <w:p w:rsidR="00450280" w:rsidRDefault="00450280">
      <w:pPr>
        <w:jc w:val="center"/>
      </w:pPr>
      <w:r>
        <w:rPr>
          <w:noProof/>
        </w:rPr>
        <w:drawing>
          <wp:inline distT="0" distB="0" distL="0" distR="0">
            <wp:extent cx="5732144" cy="3229593"/>
            <wp:effectExtent l="0" t="0" r="0" b="0"/>
            <wp:docPr id="60" name="Picture -218730068.png" descr="-2187300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-218730068.png"/>
                    <pic:cNvPicPr/>
                  </pic:nvPicPr>
                  <pic:blipFill>
                    <a:blip r:embed="mr_docxImage31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2144" cy="322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80" w:rsidRDefault="00450280">
      <w:pPr>
        <w:pStyle w:val="Figure"/>
      </w:pPr>
      <w:r>
        <w:t xml:space="preserve">Flow</w:t>
      </w:r>
    </w:p>
    <w:p w:rsidR="00450280" w:rsidRDefault="00450280">
      <w:pPr>
        <w:pStyle w:val="Heading2"/>
      </w:pPr>
      <w:bookmarkStart w:id="_5ed394e40d8a7120f8847b7a6420a652" w:name="_5ed394e40d8a7120f8847b7a6420a652"/>
      <w:r>
        <w:t xml:space="preserve">Flow</w:t>
      </w:r>
      <w:bookmarkEnd w:id="_5ed394e40d8a7120f8847b7a6420a652"/>
    </w:p>
    <w:p w:rsidR="00450280" w:rsidRDefault="00450280">
      <w:r>
        <w:t xml:space="preserve">NA</w:t>
      </w:r>
    </w:p>
    <w:p w:rsidR="00450280" w:rsidRDefault="00450280">
      <w:pPr>
        <w:jc w:val="center"/>
      </w:pPr>
      <w:r>
        <w:rPr>
          <w:noProof/>
        </w:rPr>
        <w:drawing>
          <wp:inline distT="0" distB="0" distL="0" distR="0">
            <wp:extent cx="5732144" cy="3229593"/>
            <wp:effectExtent l="0" t="0" r="0" b="0"/>
            <wp:docPr id="62" name="Picture 1839271112.png" descr="18392711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1839271112.png"/>
                    <pic:cNvPicPr/>
                  </pic:nvPicPr>
                  <pic:blipFill>
                    <a:blip r:embed="mr_docxImage32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2144" cy="322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80" w:rsidRDefault="00450280">
      <w:pPr>
        <w:pStyle w:val="Figure"/>
      </w:pPr>
      <w:r>
        <w:t xml:space="preserve">Flow</w:t>
      </w:r>
    </w:p>
    <w:p w:rsidR="00450280" w:rsidRDefault="00450280">
      <w:pPr>
        <w:pStyle w:val="Heading2"/>
      </w:pPr>
      <w:bookmarkStart w:id="_f7a1982946c516e993828e8cebfe5308" w:name="_f7a1982946c516e993828e8cebfe5308"/>
      <w:r>
        <w:t xml:space="preserve">Flow</w:t>
      </w:r>
      <w:bookmarkEnd w:id="_f7a1982946c516e993828e8cebfe5308"/>
    </w:p>
    <w:p w:rsidR="00450280" w:rsidRDefault="00450280">
      <w:r>
        <w:t xml:space="preserve">NA</w:t>
      </w:r>
    </w:p>
    <w:p w:rsidR="00450280" w:rsidRDefault="00450280">
      <w:pPr>
        <w:jc w:val="center"/>
      </w:pPr>
      <w:r>
        <w:rPr>
          <w:noProof/>
        </w:rPr>
        <w:drawing>
          <wp:inline distT="0" distB="0" distL="0" distR="0">
            <wp:extent cx="5732144" cy="3229593"/>
            <wp:effectExtent l="0" t="0" r="0" b="0"/>
            <wp:docPr id="64" name="Picture 2129698053.png" descr="21296980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2129698053.png"/>
                    <pic:cNvPicPr/>
                  </pic:nvPicPr>
                  <pic:blipFill>
                    <a:blip r:embed="mr_docxImage33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2144" cy="322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80" w:rsidRDefault="00450280">
      <w:pPr>
        <w:pStyle w:val="Figure"/>
      </w:pPr>
      <w:r>
        <w:t xml:space="preserve">Flow</w:t>
      </w:r>
    </w:p>
    <w:p w:rsidR="00450280" w:rsidRDefault="00450280">
      <w:pPr>
        <w:pStyle w:val="Heading2"/>
      </w:pPr>
      <w:bookmarkStart w:id="_4b5b700cc83616acc9f8ca7d6498ab16" w:name="_4b5b700cc83616acc9f8ca7d6498ab16"/>
      <w:r>
        <w:t xml:space="preserve">FR diagram</w:t>
      </w:r>
      <w:bookmarkEnd w:id="_4b5b700cc83616acc9f8ca7d6498ab16"/>
    </w:p>
    <w:p w:rsidR="00450280" w:rsidRDefault="00450280">
      <w:r>
        <w:t xml:space="preserve">NA</w:t>
      </w:r>
    </w:p>
    <w:p w:rsidR="00450280" w:rsidRDefault="00450280">
      <w:pPr>
        <w:jc w:val="center"/>
      </w:pPr>
      <w:r>
        <w:rPr>
          <w:noProof/>
        </w:rPr>
        <w:drawing>
          <wp:inline distT="0" distB="0" distL="0" distR="0">
            <wp:extent cx="5732145" cy="3241951"/>
            <wp:effectExtent l="0" t="0" r="0" b="0"/>
            <wp:docPr id="66" name="Picture 548546289.png" descr="5485462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548546289.png"/>
                    <pic:cNvPicPr/>
                  </pic:nvPicPr>
                  <pic:blipFill>
                    <a:blip r:embed="mr_docxImage34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2145" cy="3241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80" w:rsidRDefault="00450280">
      <w:pPr>
        <w:pStyle w:val="Figure"/>
      </w:pPr>
      <w:r>
        <w:t xml:space="preserve">FR diagram</w:t>
      </w:r>
    </w:p>
    <w:p w:rsidR="00450280" w:rsidRDefault="00450280">
      <w:pPr>
        <w:pStyle w:val="Heading2"/>
      </w:pPr>
      <w:bookmarkStart w:id="_15db4828cce2f804f63a5c7643217cf3" w:name="_15db4828cce2f804f63a5c7643217cf3"/>
      <w:r>
        <w:t xml:space="preserve">FR table</w:t>
      </w:r>
      <w:bookmarkEnd w:id="_15db4828cce2f804f63a5c7643217cf3"/>
    </w:p>
    <w:p w:rsidR="00450280" w:rsidRDefault="00450280">
      <w:r>
        <w:t xml:space="preserve">NA</w:t>
      </w:r>
    </w:p>
    <w:p w:rsidR="00450280" w:rsidRDefault="00450280">
      <w:pPr>
        <w:jc w:val="center"/>
      </w:pPr>
      <w:r>
        <w:rPr>
          <w:noProof/>
        </w:rPr>
        <w:drawing>
          <wp:inline distT="0" distB="0" distL="0" distR="0">
            <wp:extent cx="5732145" cy="722420"/>
            <wp:effectExtent l="0" t="0" r="0" b="0"/>
            <wp:docPr id="68" name="Picture -470222741.png" descr="-4702227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-470222741.png"/>
                    <pic:cNvPicPr/>
                  </pic:nvPicPr>
                  <pic:blipFill>
                    <a:blip r:embed="mr_docxImage35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2145" cy="7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80" w:rsidRDefault="00450280">
      <w:pPr>
        <w:pStyle w:val="Figure"/>
      </w:pPr>
      <w:r>
        <w:t xml:space="preserve">FR table</w:t>
      </w:r>
    </w:p>
    <w:p w:rsidR="00450280" w:rsidRDefault="00450280">
      <w:pPr>
        <w:pStyle w:val="Heading2"/>
      </w:pPr>
      <w:bookmarkStart w:id="_1b4f2171101efd93aea2b34fb58b2592" w:name="_1b4f2171101efd93aea2b34fb58b2592"/>
      <w:r>
        <w:t xml:space="preserve">Full traceability</w:t>
      </w:r>
      <w:bookmarkEnd w:id="_1b4f2171101efd93aea2b34fb58b2592"/>
    </w:p>
    <w:p w:rsidR="00450280" w:rsidRDefault="00450280">
      <w:r>
        <w:t xml:space="preserve">NA</w:t>
      </w:r>
    </w:p>
    <w:p w:rsidR="00450280" w:rsidRDefault="00450280">
      <w:pPr>
        <w:jc w:val="center"/>
      </w:pPr>
      <w:r>
        <w:rPr>
          <w:noProof/>
        </w:rPr>
        <w:drawing>
          <wp:inline distT="0" distB="0" distL="0" distR="0">
            <wp:extent cx="5732145" cy="1172613"/>
            <wp:effectExtent l="0" t="0" r="0" b="0"/>
            <wp:docPr id="70" name="Picture 487569248.png" descr="4875692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487569248.png"/>
                    <pic:cNvPicPr/>
                  </pic:nvPicPr>
                  <pic:blipFill>
                    <a:blip r:embed="mr_docxImage36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2145" cy="117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80" w:rsidRDefault="00450280">
      <w:pPr>
        <w:pStyle w:val="Figure"/>
      </w:pPr>
      <w:r>
        <w:t xml:space="preserve">Full traceability</w:t>
      </w:r>
    </w:p>
    <w:p w:rsidR="00450280" w:rsidRDefault="00450280">
      <w:pPr>
        <w:pStyle w:val="Heading2"/>
      </w:pPr>
      <w:bookmarkStart w:id="_fe1ed6703c4883d80447f7f91d8eec8a" w:name="_fe1ed6703c4883d80447f7f91d8eec8a"/>
      <w:r>
        <w:t xml:space="preserve">Glossary</w:t>
      </w:r>
      <w:bookmarkEnd w:id="_fe1ed6703c4883d80447f7f91d8eec8a"/>
    </w:p>
    <w:p w:rsidR="00450280" w:rsidRDefault="00450280">
      <w:r>
        <w:t xml:space="preserve">NA</w:t>
      </w:r>
    </w:p>
    <w:p w:rsidR="00450280" w:rsidRDefault="00450280">
      <w:pPr>
        <w:jc w:val="center"/>
      </w:pPr>
      <w:r>
        <w:rPr>
          <w:noProof/>
        </w:rPr>
        <w:drawing>
          <wp:inline distT="0" distB="0" distL="0" distR="0">
            <wp:extent cx="3086100" cy="1876424"/>
            <wp:effectExtent l="0" t="0" r="0" b="0"/>
            <wp:docPr id="72" name="Picture 2058747079.png" descr="20587470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2058747079.png"/>
                    <pic:cNvPicPr/>
                  </pic:nvPicPr>
                  <pic:blipFill>
                    <a:blip r:embed="mr_docxImage37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86100" cy="187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80" w:rsidRDefault="00450280">
      <w:pPr>
        <w:pStyle w:val="Figure"/>
      </w:pPr>
      <w:r>
        <w:t xml:space="preserve">Glossary</w:t>
      </w:r>
    </w:p>
    <w:p w:rsidR="00450280" w:rsidRDefault="00450280">
      <w:pPr>
        <w:pStyle w:val="Heading2"/>
      </w:pPr>
      <w:bookmarkStart w:id="_8b59cfeec8e86c3d7c824402ebbf891b" w:name="_8b59cfeec8e86c3d7c824402ebbf891b"/>
      <w:r>
        <w:t xml:space="preserve">Intro</w:t>
      </w:r>
      <w:bookmarkEnd w:id="_8b59cfeec8e86c3d7c824402ebbf891b"/>
    </w:p>
    <w:p w:rsidR="00450280" w:rsidRDefault="00450280">
      <w:r>
        <w:t xml:space="preserve">NA</w:t>
      </w:r>
    </w:p>
    <w:p w:rsidR="00450280" w:rsidRDefault="00450280">
      <w:pPr>
        <w:jc w:val="center"/>
      </w:pPr>
      <w:r>
        <w:rPr>
          <w:noProof/>
        </w:rPr>
        <w:drawing>
          <wp:inline distT="0" distB="0" distL="0" distR="0">
            <wp:extent cx="5732145" cy="4942999"/>
            <wp:effectExtent l="0" t="0" r="0" b="0"/>
            <wp:docPr id="74" name="Picture -1145660883.png" descr="-11456608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-1145660883.png"/>
                    <pic:cNvPicPr/>
                  </pic:nvPicPr>
                  <pic:blipFill>
                    <a:blip r:embed="mr_docxImage38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2145" cy="4942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80" w:rsidRDefault="00450280">
      <w:pPr>
        <w:pStyle w:val="Figure"/>
      </w:pPr>
      <w:r>
        <w:t xml:space="preserve">Intro</w:t>
      </w:r>
    </w:p>
    <w:p w:rsidR="00450280" w:rsidRDefault="00450280">
      <w:pPr>
        <w:pStyle w:val="Heading2"/>
      </w:pPr>
      <w:bookmarkStart w:id="_321a48caf2a5bdf696810ad2c81dfbbd" w:name="_321a48caf2a5bdf696810ad2c81dfbbd"/>
      <w:r>
        <w:t xml:space="preserve">NFR diagram</w:t>
      </w:r>
      <w:bookmarkEnd w:id="_321a48caf2a5bdf696810ad2c81dfbbd"/>
    </w:p>
    <w:p w:rsidR="00450280" w:rsidRDefault="00450280">
      <w:r>
        <w:t xml:space="preserve">NA</w:t>
      </w:r>
    </w:p>
    <w:p w:rsidR="00450280" w:rsidRDefault="00450280">
      <w:pPr>
        <w:jc w:val="center"/>
      </w:pPr>
      <w:r>
        <w:rPr>
          <w:noProof/>
        </w:rPr>
        <w:drawing>
          <wp:inline distT="0" distB="0" distL="0" distR="0">
            <wp:extent cx="5732145" cy="3241951"/>
            <wp:effectExtent l="0" t="0" r="0" b="0"/>
            <wp:docPr id="76" name="Picture 2003828190.png" descr="20038281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2003828190.png"/>
                    <pic:cNvPicPr/>
                  </pic:nvPicPr>
                  <pic:blipFill>
                    <a:blip r:embed="mr_docxImage39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2145" cy="3241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80" w:rsidRDefault="00450280">
      <w:pPr>
        <w:pStyle w:val="Figure"/>
      </w:pPr>
      <w:r>
        <w:t xml:space="preserve">NFR diagram</w:t>
      </w:r>
    </w:p>
    <w:p w:rsidR="00450280" w:rsidRDefault="00450280">
      <w:pPr>
        <w:pStyle w:val="Heading2"/>
      </w:pPr>
      <w:bookmarkStart w:id="_747667868252997b26fa8a88b9b9addc" w:name="_747667868252997b26fa8a88b9b9addc"/>
      <w:r>
        <w:t xml:space="preserve">NFR Table</w:t>
      </w:r>
      <w:bookmarkEnd w:id="_747667868252997b26fa8a88b9b9addc"/>
    </w:p>
    <w:p w:rsidR="00450280" w:rsidRDefault="00450280">
      <w:r>
        <w:t xml:space="preserve">NA</w:t>
      </w:r>
    </w:p>
    <w:p w:rsidR="00450280" w:rsidRDefault="00450280">
      <w:pPr>
        <w:jc w:val="center"/>
      </w:pPr>
      <w:r>
        <w:rPr>
          <w:noProof/>
        </w:rPr>
        <w:drawing>
          <wp:inline distT="0" distB="0" distL="0" distR="0">
            <wp:extent cx="5732145" cy="1851201"/>
            <wp:effectExtent l="0" t="0" r="0" b="0"/>
            <wp:docPr id="78" name="Picture 372761684.png" descr="3727616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372761684.png"/>
                    <pic:cNvPicPr/>
                  </pic:nvPicPr>
                  <pic:blipFill>
                    <a:blip r:embed="mr_docxImage40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2145" cy="185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80" w:rsidRDefault="00450280">
      <w:pPr>
        <w:pStyle w:val="Figure"/>
      </w:pPr>
      <w:r>
        <w:t xml:space="preserve">NFR Table</w:t>
      </w:r>
    </w:p>
    <w:p w:rsidR="00450280" w:rsidRDefault="00450280">
      <w:pPr>
        <w:pStyle w:val="Heading2"/>
      </w:pPr>
      <w:bookmarkStart w:id="_440f9be4e15b08764771dfd82f0bf827" w:name="_440f9be4e15b08764771dfd82f0bf827"/>
      <w:r>
        <w:t xml:space="preserve">Refine use cases with FR and NFR</w:t>
      </w:r>
      <w:bookmarkEnd w:id="_440f9be4e15b08764771dfd82f0bf827"/>
    </w:p>
    <w:p w:rsidR="00450280" w:rsidRDefault="00450280">
      <w:r>
        <w:t xml:space="preserve">NA</w:t>
      </w:r>
    </w:p>
    <w:p w:rsidR="00450280" w:rsidRDefault="00450280">
      <w:pPr>
        <w:jc w:val="center"/>
      </w:pPr>
      <w:r>
        <w:rPr>
          <w:noProof/>
        </w:rPr>
        <w:drawing>
          <wp:inline distT="0" distB="0" distL="0" distR="0">
            <wp:extent cx="2857500" cy="4162425"/>
            <wp:effectExtent l="0" t="0" r="0" b="0"/>
            <wp:docPr id="80" name="Picture -79089435.png" descr="-790894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-79089435.png"/>
                    <pic:cNvPicPr/>
                  </pic:nvPicPr>
                  <pic:blipFill>
                    <a:blip r:embed="mr_docxImage41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575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80" w:rsidRDefault="00450280">
      <w:pPr>
        <w:pStyle w:val="Figure"/>
      </w:pPr>
      <w:r>
        <w:t xml:space="preserve">Refine use cases with FR and NFR</w:t>
      </w:r>
    </w:p>
    <w:p w:rsidR="00450280" w:rsidRDefault="00450280">
      <w:pPr>
        <w:pStyle w:val="Heading2"/>
      </w:pPr>
      <w:bookmarkStart w:id="_7ff85b1cceef67ea57eec000e5d4209b" w:name="_7ff85b1cceef67ea57eec000e5d4209b"/>
      <w:r>
        <w:t xml:space="preserve">Trace use cases from business requirements</w:t>
      </w:r>
      <w:bookmarkEnd w:id="_7ff85b1cceef67ea57eec000e5d4209b"/>
    </w:p>
    <w:p w:rsidR="00450280" w:rsidRDefault="00450280">
      <w:r>
        <w:t xml:space="preserve">NA</w:t>
      </w:r>
    </w:p>
    <w:p w:rsidR="00450280" w:rsidRDefault="00450280">
      <w:pPr>
        <w:jc w:val="center"/>
      </w:pPr>
      <w:r>
        <w:rPr>
          <w:noProof/>
        </w:rPr>
        <w:drawing>
          <wp:inline distT="0" distB="0" distL="0" distR="0">
            <wp:extent cx="2390775" cy="2124075"/>
            <wp:effectExtent l="0" t="0" r="0" b="0"/>
            <wp:docPr id="82" name="Picture -775965139.png" descr="-7759651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-775965139.png"/>
                    <pic:cNvPicPr/>
                  </pic:nvPicPr>
                  <pic:blipFill>
                    <a:blip r:embed="mr_docxImage42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907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80" w:rsidRDefault="00450280">
      <w:pPr>
        <w:pStyle w:val="Figure"/>
      </w:pPr>
      <w:r>
        <w:t xml:space="preserve">Trace use cases from business requirements</w:t>
      </w:r>
    </w:p>
    <w:p w:rsidR="00450280" w:rsidRDefault="00450280">
      <w:pPr>
        <w:pStyle w:val="Heading2"/>
      </w:pPr>
      <w:bookmarkStart w:id="_37c59f988c7fd62d4dcc999d2db46355" w:name="_37c59f988c7fd62d4dcc999d2db46355"/>
      <w:r>
        <w:t xml:space="preserve">Use case diagram</w:t>
      </w:r>
      <w:bookmarkEnd w:id="_37c59f988c7fd62d4dcc999d2db46355"/>
    </w:p>
    <w:p w:rsidR="00450280" w:rsidRDefault="00450280">
      <w:r>
        <w:t xml:space="preserve">NA</w:t>
      </w:r>
    </w:p>
    <w:p w:rsidR="00450280" w:rsidRDefault="00450280">
      <w:pPr>
        <w:jc w:val="center"/>
      </w:pPr>
      <w:r>
        <w:rPr>
          <w:noProof/>
        </w:rPr>
        <w:drawing>
          <wp:inline distT="0" distB="0" distL="0" distR="0">
            <wp:extent cx="5732145" cy="3241951"/>
            <wp:effectExtent l="0" t="0" r="0" b="0"/>
            <wp:docPr id="84" name="Picture 732588726.png" descr="7325887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732588726.png"/>
                    <pic:cNvPicPr/>
                  </pic:nvPicPr>
                  <pic:blipFill>
                    <a:blip r:embed="mr_docxImage43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2145" cy="3241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80" w:rsidRDefault="00450280">
      <w:pPr>
        <w:pStyle w:val="Figure"/>
      </w:pPr>
      <w:r>
        <w:t xml:space="preserve">Use case diagram</w:t>
      </w:r>
    </w:p>
    <w:sectPr w:rsidR="00450280" w:rsidSect="00450280">
      <w:pgSz w:code="9" w:h="16839" w:w="11907"/>
      <w:pgMar w:bottom="1134" w:footer="567" w:gutter="0" w:header="567" w:left="1440" w:right="1440" w:top="1701"/>
      <w:cols w:space="1296"/>
      <w:docGrid w:linePitch="360"/>
    </w:sectPr>
  </w:body>
</w:document>
</file>

<file path=word/endnotes.xml><?xml version="1.0" encoding="utf-8"?>
<w:endnotes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endnote w:id="-1" w:type="separator">
    <w:p w:rsidR="00450280" w:rsidRDefault="00450280">
      <w:r>
        <w:separator/>
      </w:r>
    </w:p>
  </w:endnote>
  <w:endnote w:id="0" w:type="continuationSeparator">
    <w:p w:rsidR="00450280" w:rsidRDefault="004502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Arial Unicode MS">
    <w:altName w:val="Meiryo"/>
    <w:panose1 w:val="020B0604020202020204"/>
    <w:charset w:val="00"/>
    <w:family w:val="roman"/>
    <w:notTrueType/>
    <w:pitch w:val="variable"/>
    <w:sig w:usb0="00000003" w:usb1="08070000" w:usb2="00000010" w:usb3="00000000" w:csb0="00020001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tbl>
    <w:tblPr>
      <w:tblW w:type="pct" w:w="4931"/>
      <w:tblInd w:type="dxa" w:w="-113"/>
      <w:tblBorders>
        <w:top w:color="1F497D" w:space="0" w:sz="4" w:val="single"/>
      </w:tblBorders>
      <w:tblCellMar>
        <w:top w:type="dxa" w:w="58"/>
        <w:left w:type="dxa" w:w="115"/>
        <w:bottom w:type="dxa" w:w="58"/>
        <w:right w:type="dxa" w:w="115"/>
      </w:tblCellMar>
      <w:tblLook w:val="0000"/>
    </w:tblPr>
    <w:tblGrid>
      <w:gridCol w:w="3086"/>
      <w:gridCol w:w="3087"/>
      <w:gridCol w:w="2956"/>
    </w:tblGrid>
    <w:tr w:rsidR="00450280">
      <w:tc>
        <w:tcPr>
          <w:tcW w:type="pct" w:w="1690"/>
          <w:tcBorders>
            <w:top w:color="1F497D" w:space="0" w:sz="4" w:val="single"/>
            <w:left w:val="nil"/>
            <w:bottom w:val="nil"/>
            <w:right w:val="nil"/>
          </w:tcBorders>
        </w:tcPr>
        <w:p w:rsidR="00450280" w:rsidRDefault="00450280">
          <w:pPr>
            <w:pStyle w:val="Footer"/>
            <w:jc w:val="left"/>
          </w:pPr>
          <w:r>
            <w:t xml:space="preserve">Confidential</w:t>
          </w:r>
        </w:p>
      </w:tc>
      <w:tc>
        <w:tcPr>
          <w:tcW w:type="pct" w:w="1691"/>
          <w:tcBorders>
            <w:top w:color="1F497D" w:space="0" w:sz="4" w:val="single"/>
            <w:left w:val="nil"/>
            <w:bottom w:val="nil"/>
            <w:right w:val="nil"/>
          </w:tcBorders>
        </w:tcPr>
        <w:p w:rsidR="00450280" w:rsidRDefault="00450280">
          <w:pPr>
            <w:pStyle w:val="Footer"/>
          </w:pPr>
          <w:fldSimple w:instr=" STYLEREF CompanyName \* MERGEFORMAT ">
            <w:r>
              <w:t xml:space="preserve">NA</w:t>
            </w:r>
          </w:fldSimple>
        </w:p>
      </w:tc>
      <w:tc>
        <w:tcPr>
          <w:tcW w:type="pct" w:w="1619"/>
          <w:tcBorders>
            <w:top w:color="1F497D" w:space="0" w:sz="4" w:val="single"/>
            <w:left w:val="nil"/>
            <w:bottom w:val="nil"/>
            <w:right w:val="nil"/>
          </w:tcBorders>
        </w:tcPr>
        <w:p w:rsidR="00450280" w:rsidRDefault="00450280">
          <w:pPr>
            <w:jc w:val="right"/>
            <w:rPr>
              <w:color w:val="1F497D"/>
            </w:rPr>
          </w:pPr>
          <w:r>
            <w:rPr>
              <w:color w:val="1F497D"/>
            </w:rPr>
            <w:fldChar w:fldCharType="begin"/>
          </w:r>
          <w:r>
            <w:rPr>
              <w:color w:val="1F497D"/>
            </w:rPr>
            <w:instrText xml:space="preserve"> PAGE </w:instrText>
          </w:r>
          <w:r>
            <w:rPr>
              <w:color w:val="1F497D"/>
            </w:rPr>
            <w:fldChar w:fldCharType="separate"/>
          </w:r>
          <w:r>
            <w:rPr>
              <w:noProof/>
              <w:color w:val="1F497D"/>
            </w:rPr>
            <w:t xml:space="preserve">iv</w:t>
          </w:r>
          <w:r>
            <w:rPr>
              <w:color w:val="1F497D"/>
            </w:rPr>
            <w:fldChar w:fldCharType="end"/>
          </w:r>
        </w:p>
      </w:tc>
    </w:tr>
  </w:tbl>
  <w:p w:rsidR="00450280" w:rsidRDefault="00450280">
    <w:pPr>
      <w:pStyle w:val="Footer"/>
    </w:pPr>
  </w:p>
</w:ftr>
</file>

<file path=word/footer2.xml><?xml version="1.0" encoding="utf-8"?>
<w:ft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tbl>
    <w:tblPr>
      <w:tblW w:type="pct" w:w="4931"/>
      <w:tblInd w:type="dxa" w:w="-113"/>
      <w:tblBorders>
        <w:top w:color="1F497D" w:space="0" w:sz="4" w:val="single"/>
      </w:tblBorders>
      <w:tblCellMar>
        <w:top w:type="dxa" w:w="58"/>
        <w:left w:type="dxa" w:w="115"/>
        <w:bottom w:type="dxa" w:w="58"/>
        <w:right w:type="dxa" w:w="115"/>
      </w:tblCellMar>
      <w:tblLook w:val="0000"/>
    </w:tblPr>
    <w:tblGrid>
      <w:gridCol w:w="3086"/>
      <w:gridCol w:w="3087"/>
      <w:gridCol w:w="2956"/>
    </w:tblGrid>
    <w:tr w:rsidR="00450280">
      <w:tc>
        <w:tcPr>
          <w:tcW w:type="pct" w:w="1690"/>
          <w:tcBorders>
            <w:top w:color="1F497D" w:space="0" w:sz="4" w:val="single"/>
            <w:left w:val="nil"/>
            <w:bottom w:val="nil"/>
            <w:right w:val="nil"/>
          </w:tcBorders>
        </w:tcPr>
        <w:p w:rsidR="00450280" w:rsidRDefault="00450280">
          <w:pPr>
            <w:pStyle w:val="Footer"/>
            <w:jc w:val="left"/>
          </w:pPr>
          <w:r>
            <w:t xml:space="preserve">Confidential</w:t>
          </w:r>
        </w:p>
      </w:tc>
      <w:tc>
        <w:tcPr>
          <w:tcW w:type="pct" w:w="1691"/>
          <w:tcBorders>
            <w:top w:color="1F497D" w:space="0" w:sz="4" w:val="single"/>
            <w:left w:val="nil"/>
            <w:bottom w:val="nil"/>
            <w:right w:val="nil"/>
          </w:tcBorders>
        </w:tcPr>
        <w:p w:rsidR="00450280" w:rsidRDefault="00450280">
          <w:pPr>
            <w:pStyle w:val="Footer"/>
          </w:pPr>
          <w:fldSimple w:instr=" STYLEREF CompanyName \* MERGEFORMAT ">
            <w:r>
              <w:t xml:space="preserve">NA</w:t>
            </w:r>
          </w:fldSimple>
        </w:p>
      </w:tc>
      <w:tc>
        <w:tcPr>
          <w:tcW w:type="pct" w:w="1619"/>
          <w:tcBorders>
            <w:top w:color="1F497D" w:space="0" w:sz="4" w:val="single"/>
            <w:left w:val="nil"/>
            <w:bottom w:val="nil"/>
            <w:right w:val="nil"/>
          </w:tcBorders>
        </w:tcPr>
        <w:p w:rsidR="00450280" w:rsidRDefault="00450280">
          <w:pPr>
            <w:jc w:val="right"/>
            <w:rPr>
              <w:color w:val="1F497D"/>
            </w:rPr>
          </w:pPr>
          <w:r>
            <w:rPr>
              <w:color w:val="1F497D"/>
            </w:rPr>
            <w:fldChar w:fldCharType="begin"/>
          </w:r>
          <w:r>
            <w:rPr>
              <w:color w:val="1F497D"/>
            </w:rPr>
            <w:instrText xml:space="preserve"> PAGE </w:instrText>
          </w:r>
          <w:r>
            <w:rPr>
              <w:color w:val="1F497D"/>
            </w:rPr>
            <w:fldChar w:fldCharType="separate"/>
          </w:r>
          <w:r>
            <w:rPr>
              <w:noProof/>
              <w:color w:val="1F497D"/>
            </w:rPr>
            <w:t xml:space="preserve">2</w:t>
          </w:r>
          <w:r>
            <w:rPr>
              <w:color w:val="1F497D"/>
            </w:rPr>
            <w:fldChar w:fldCharType="end"/>
          </w:r>
        </w:p>
      </w:tc>
    </w:tr>
  </w:tbl>
  <w:p w:rsidR="00450280" w:rsidRDefault="00450280">
    <w:pPr>
      <w:pStyle w:val="Footer"/>
    </w:pPr>
  </w:p>
</w:ftr>
</file>

<file path=word/footnotes.xml><?xml version="1.0" encoding="utf-8"?>
<w:footnotes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footnote w:id="-1" w:type="separator">
    <w:p w:rsidR="00450280" w:rsidRDefault="00450280">
      <w:r>
        <w:separator/>
      </w:r>
    </w:p>
  </w:footnote>
  <w:footnote w:id="0" w:type="continuationSeparator">
    <w:p w:rsidR="00450280" w:rsidRDefault="00450280">
      <w:r>
        <w:continuationSeparator/>
      </w:r>
    </w:p>
  </w:footnote>
</w:footnotes>
</file>

<file path=word/header1.xml><?xml version="1.0" encoding="utf-8"?>
<w:hd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tbl>
    <w:tblPr>
      <w:tblW w:type="pct" w:w="4931"/>
      <w:tblInd w:type="dxa" w:w="-113"/>
      <w:tblBorders>
        <w:bottom w:color="1F497D" w:space="0" w:sz="4" w:val="single"/>
      </w:tblBorders>
      <w:tblCellMar>
        <w:top w:type="dxa" w:w="58"/>
        <w:left w:type="dxa" w:w="115"/>
        <w:bottom w:type="dxa" w:w="58"/>
        <w:right w:type="dxa" w:w="115"/>
      </w:tblCellMar>
      <w:tblLook w:val="0000"/>
    </w:tblPr>
    <w:tblGrid>
      <w:gridCol w:w="4627"/>
      <w:gridCol w:w="4502"/>
    </w:tblGrid>
    <w:tr w:rsidR="00450280">
      <w:tc>
        <w:tcPr>
          <w:tcW w:type="pct" w:w="2534"/>
          <w:tcBorders>
            <w:top w:val="nil"/>
            <w:left w:val="nil"/>
            <w:bottom w:color="1F497D" w:space="0" w:sz="4" w:val="single"/>
            <w:right w:val="nil"/>
          </w:tcBorders>
          <w:shd w:color="auto" w:fill="FFFFFF" w:val="clear"/>
        </w:tcPr>
        <w:p w:rsidR="00450280" w:rsidRDefault="00450280">
          <w:pPr>
            <w:pStyle w:val="Header"/>
          </w:pPr>
          <w:fldSimple w:instr=" STYLEREF &quot;Project Title&quot; \* MERGEFORMAT ">
            <w:r>
              <w:rPr>
                <w:noProof/>
              </w:rPr>
              <w:t xml:space="preserve">Untitled2</w:t>
            </w:r>
          </w:fldSimple>
        </w:p>
        <w:p w:rsidR="00450280" w:rsidRDefault="00450280">
          <w:pPr>
            <w:pStyle w:val="Header"/>
          </w:pPr>
          <w:fldSimple w:instr=" STYLEREF &quot;Document Date&quot; \* MERGEFORMAT ">
            <w:r>
              <w:rPr>
                <w:noProof/>
              </w:rPr>
              <w:t xml:space="preserve">Date: </w:t>
            </w:r>
            <w:r>
              <w:rPr>
                <w:noProof/>
              </w:rPr>
              <w:t xml:space="preserve">abril 10, 2018</w:t>
            </w:r>
          </w:fldSimple>
        </w:p>
      </w:tc>
      <w:tc>
        <w:tcPr>
          <w:tcW w:type="pct" w:w="2466"/>
          <w:tcBorders>
            <w:top w:val="nil"/>
            <w:left w:val="nil"/>
            <w:bottom w:color="1F497D" w:space="0" w:sz="4" w:val="single"/>
            <w:right w:val="nil"/>
          </w:tcBorders>
          <w:shd w:color="auto" w:fill="FFFFFF" w:val="clear"/>
        </w:tcPr>
        <w:p w:rsidR="00450280" w:rsidRDefault="00450280">
          <w:pPr>
            <w:pStyle w:val="Header"/>
            <w:jc w:val="right"/>
          </w:pPr>
          <w:fldSimple w:instr=" STYLEREF &quot;Document Title&quot; \* MERGEFORMAT ">
            <w:r>
              <w:rPr>
                <w:noProof/>
              </w:rPr>
              <w:t xml:space="preserve">Requirement Report</w:t>
            </w:r>
          </w:fldSimple>
        </w:p>
        <w:p w:rsidR="00450280" w:rsidRDefault="00450280">
          <w:pPr>
            <w:pStyle w:val="Header"/>
            <w:jc w:val="right"/>
          </w:pPr>
          <w:fldSimple w:instr="STYLEREF Revision \* MERGEFORMAT ">
            <w:r>
              <w:rPr>
                <w:noProof/>
              </w:rPr>
              <w:t xml:space="preserve">Revision: </w:t>
            </w:r>
            <w:r>
              <w:rPr>
                <w:noProof/>
              </w:rPr>
              <w:t xml:space="preserve">0.1</w:t>
            </w:r>
          </w:fldSimple>
        </w:p>
      </w:tc>
    </w:tr>
  </w:tbl>
  <w:p w:rsidR="00450280" w:rsidRDefault="0045028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776247"/>
    <w:multiLevelType w:val="hybridMultilevel"/>
    <w:tmpl w:val="85685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30C110AE"/>
    <w:multiLevelType w:val="hybridMultilevel"/>
    <w:tmpl w:val="D304D678"/>
    <w:lvl w:ilvl="0" w:tplc="4502CF36">
      <w:start w:val="1"/>
      <w:numFmt w:val="decimal"/>
      <w:pStyle w:val="Figure"/>
      <w:lvlText w:val="Figure 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efaultTabStop w:val="720"/>
  <w:hyphenationZone w:val="396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50280"/>
    <w:rsid w:val="004502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lt-LT" w:eastAsia="lt-LT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footnote text" w:unhideWhenUsed="1"/>
    <w:lsdException w:name="annotation text" w:unhideWhenUsed="1"/>
    <w:lsdException w:name="index heading" w:unhideWhenUsed="1"/>
    <w:lsdException w:name="caption" w:uiPriority="35" w:unhideWhenUsed="1" w:qFormat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nhideWhenUsed="1"/>
    <w:lsdException w:name="Signature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semiHidden="0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pPr>
      <w:spacing w:after="120"/>
    </w:pPr>
    <w:rPr>
      <w:rFonts w:ascii="Arial" w:hAnsi="Arial" w:cs="Arial"/>
      <w:sz w:val="20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keepLines/>
      <w:pBdr>
        <w:bottom w:val="single" w:sz="8" w:space="1" w:color="1F497D"/>
      </w:pBdr>
      <w:spacing w:before="120"/>
      <w:outlineLvl w:val="0"/>
    </w:pPr>
    <w:rPr>
      <w:b/>
      <w:bCs/>
      <w:color w:val="365F9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keepLines/>
      <w:spacing w:before="120"/>
      <w:outlineLvl w:val="1"/>
    </w:pPr>
    <w:rPr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keepLines/>
      <w:spacing w:before="120"/>
      <w:outlineLvl w:val="2"/>
    </w:pPr>
    <w:rPr>
      <w:b/>
      <w:bCs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keepLines/>
      <w:spacing w:before="120"/>
      <w:outlineLvl w:val="3"/>
    </w:pPr>
    <w:rPr>
      <w:b/>
      <w:bCs/>
      <w:color w:val="1F497D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keepLines/>
      <w:spacing w:before="60" w:after="60"/>
      <w:outlineLvl w:val="4"/>
    </w:pPr>
    <w:rPr>
      <w:b/>
      <w:bCs/>
      <w:i/>
      <w:iCs/>
      <w:color w:val="244061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keepLines/>
      <w:spacing w:before="60" w:after="60"/>
      <w:outlineLvl w:val="5"/>
    </w:pPr>
    <w:rPr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keepLines/>
      <w:spacing w:before="20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outlineLvl w:val="7"/>
    </w:pPr>
    <w:rPr>
      <w:b/>
      <w:bCs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Pr>
      <w:rFonts w:ascii="Arial" w:hAnsi="Arial" w:cs="Arial"/>
      <w:b/>
      <w:bCs/>
      <w:color w:val="365F9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9"/>
    <w:rPr>
      <w:rFonts w:ascii="Arial" w:hAnsi="Arial" w:cs="Arial"/>
      <w:b/>
      <w:bCs/>
      <w:color w:val="4F81BD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rPr>
      <w:rFonts w:ascii="Arial" w:hAnsi="Arial" w:cs="Arial"/>
      <w:b/>
      <w:bCs/>
      <w:color w:val="4F81BD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rPr>
      <w:rFonts w:ascii="Arial" w:hAnsi="Arial" w:cs="Arial"/>
      <w:b/>
      <w:bCs/>
      <w:color w:val="1F497D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="Arial" w:hAnsi="Arial" w:cs="Arial"/>
      <w:b/>
      <w:bCs/>
      <w:i/>
      <w:iCs/>
      <w:color w:val="244061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9"/>
    <w:rPr>
      <w:rFonts w:ascii="Arial" w:hAnsi="Arial" w:cs="Arial"/>
      <w:i/>
      <w:iCs/>
      <w:color w:val="243F60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9"/>
    <w:rPr>
      <w:rFonts w:ascii="Arial" w:hAnsi="Arial" w:cs="Arial"/>
      <w:i/>
      <w:iCs/>
      <w:color w:val="auto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9"/>
    <w:rPr>
      <w:rFonts w:ascii="Times New Roman" w:hAnsi="Times New Roman" w:cs="Times New Roman"/>
      <w:i/>
      <w:iCs/>
      <w:sz w:val="24"/>
      <w:szCs w:val="24"/>
    </w:rPr>
  </w:style>
  <w:style w:type="paragraph" w:customStyle="1" w:styleId="Figure">
    <w:name w:val="Figure"/>
    <w:basedOn w:val="ListParagraph"/>
    <w:uiPriority w:val="99"/>
    <w:pPr>
      <w:numPr>
        <w:numId w:val="1"/>
      </w:numPr>
      <w:spacing w:before="120"/>
      <w:jc w:val="center"/>
    </w:pPr>
  </w:style>
  <w:style w:type="paragraph" w:styleId="ListParagraph">
    <w:name w:val="List Paragraph"/>
    <w:basedOn w:val="Normal"/>
    <w:uiPriority w:val="99"/>
    <w:qFormat/>
    <w:pPr>
      <w:ind w:left="720"/>
    </w:pPr>
  </w:style>
  <w:style w:type="paragraph" w:styleId="NoSpacing">
    <w:name w:val="No Spacing"/>
    <w:uiPriority w:val="99"/>
    <w:qFormat/>
    <w:rPr>
      <w:rFonts w:ascii="Calibri" w:hAnsi="Calibri" w:cs="Calibri"/>
      <w:lang w:val="en-US" w:eastAsia="en-US"/>
    </w:rPr>
  </w:style>
  <w:style w:type="character" w:customStyle="1" w:styleId="NoSpacingChar">
    <w:name w:val="No Spacing Char"/>
    <w:basedOn w:val="DefaultParagraphFont"/>
    <w:uiPriority w:val="99"/>
    <w:rPr>
      <w:rFonts w:ascii="Cordia New" w:hAnsi="Cordia New" w:cs="Cordia New"/>
      <w:lang w:val="en-US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60"/>
    </w:pPr>
    <w:rPr>
      <w:b/>
      <w:bCs/>
      <w:color w:val="1F4A7D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Pr>
      <w:rFonts w:ascii="Arial" w:hAnsi="Arial" w:cs="Arial"/>
      <w:sz w:val="28"/>
      <w:szCs w:val="28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jc w:val="center"/>
    </w:pPr>
    <w:rPr>
      <w:noProof/>
      <w:color w:val="1F497D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="Arial" w:hAnsi="Arial" w:cs="Arial"/>
      <w:sz w:val="28"/>
      <w:szCs w:val="28"/>
    </w:rPr>
  </w:style>
  <w:style w:type="paragraph" w:customStyle="1" w:styleId="Headline">
    <w:name w:val="Headline"/>
    <w:basedOn w:val="Normal"/>
    <w:next w:val="Normal"/>
    <w:autoRedefine/>
    <w:uiPriority w:val="99"/>
    <w:pPr>
      <w:keepNext/>
      <w:pBdr>
        <w:bottom w:val="single" w:sz="8" w:space="1" w:color="auto"/>
      </w:pBdr>
    </w:pPr>
    <w:rPr>
      <w:b/>
      <w:bCs/>
      <w:smallCaps/>
      <w:sz w:val="32"/>
      <w:szCs w:val="32"/>
      <w:lang w:val="en-GB"/>
    </w:rPr>
  </w:style>
  <w:style w:type="paragraph" w:customStyle="1" w:styleId="TableofContent">
    <w:name w:val="Table of Content"/>
    <w:basedOn w:val="Normal"/>
    <w:next w:val="Normal"/>
    <w:uiPriority w:val="99"/>
    <w:rPr>
      <w:lang w:val="en-GB"/>
    </w:rPr>
  </w:style>
  <w:style w:type="paragraph" w:styleId="TableofFigures">
    <w:name w:val="table of figures"/>
    <w:basedOn w:val="Normal"/>
    <w:next w:val="Normal"/>
    <w:uiPriority w:val="99"/>
    <w:pPr>
      <w:spacing w:before="60" w:after="60"/>
      <w:ind w:left="403" w:hanging="403"/>
    </w:pPr>
    <w:rPr>
      <w:lang w:val="en-GB"/>
    </w:rPr>
  </w:style>
  <w:style w:type="paragraph" w:styleId="TOC1">
    <w:name w:val="toc 1"/>
    <w:basedOn w:val="Normal"/>
    <w:next w:val="Normal"/>
    <w:autoRedefine/>
    <w:uiPriority w:val="99"/>
    <w:pPr>
      <w:spacing w:after="60"/>
    </w:pPr>
  </w:style>
  <w:style w:type="paragraph" w:styleId="TOC2">
    <w:name w:val="toc 2"/>
    <w:basedOn w:val="Normal"/>
    <w:next w:val="Normal"/>
    <w:autoRedefine/>
    <w:uiPriority w:val="99"/>
    <w:pPr>
      <w:spacing w:after="60"/>
      <w:ind w:left="216"/>
    </w:pPr>
  </w:style>
  <w:style w:type="paragraph" w:styleId="TOC3">
    <w:name w:val="toc 3"/>
    <w:basedOn w:val="Normal"/>
    <w:next w:val="Normal"/>
    <w:autoRedefine/>
    <w:uiPriority w:val="99"/>
    <w:pPr>
      <w:spacing w:after="60"/>
      <w:ind w:left="446"/>
    </w:pPr>
  </w:style>
  <w:style w:type="paragraph" w:styleId="TOC4">
    <w:name w:val="toc 4"/>
    <w:basedOn w:val="Normal"/>
    <w:next w:val="Normal"/>
    <w:autoRedefine/>
    <w:uiPriority w:val="99"/>
    <w:pPr>
      <w:spacing w:after="60"/>
      <w:ind w:left="662"/>
    </w:pPr>
  </w:style>
  <w:style w:type="paragraph" w:styleId="TOC5">
    <w:name w:val="toc 5"/>
    <w:basedOn w:val="Normal"/>
    <w:next w:val="Normal"/>
    <w:autoRedefine/>
    <w:uiPriority w:val="99"/>
    <w:pPr>
      <w:spacing w:after="60"/>
      <w:ind w:left="878"/>
    </w:pPr>
  </w:style>
  <w:style w:type="paragraph" w:styleId="TOC6">
    <w:name w:val="toc 6"/>
    <w:basedOn w:val="Normal"/>
    <w:next w:val="Normal"/>
    <w:autoRedefine/>
    <w:uiPriority w:val="99"/>
    <w:pPr>
      <w:spacing w:after="60"/>
      <w:ind w:left="1094"/>
    </w:pPr>
  </w:style>
  <w:style w:type="paragraph" w:customStyle="1" w:styleId="ProjectTitle">
    <w:name w:val="Project Title"/>
    <w:basedOn w:val="Normal"/>
    <w:uiPriority w:val="99"/>
    <w:pPr>
      <w:jc w:val="right"/>
    </w:pPr>
    <w:rPr>
      <w:color w:val="4F81BD"/>
      <w:sz w:val="72"/>
      <w:szCs w:val="72"/>
    </w:rPr>
  </w:style>
  <w:style w:type="paragraph" w:customStyle="1" w:styleId="DocumentTitle">
    <w:name w:val="Document Title"/>
    <w:basedOn w:val="NoSpacing"/>
    <w:uiPriority w:val="99"/>
    <w:pPr>
      <w:spacing w:after="120"/>
      <w:jc w:val="right"/>
    </w:pPr>
    <w:rPr>
      <w:rFonts w:ascii="Arial" w:hAnsi="Arial" w:cs="Arial"/>
      <w:sz w:val="28"/>
      <w:szCs w:val="28"/>
    </w:rPr>
  </w:style>
  <w:style w:type="character" w:customStyle="1" w:styleId="DocumentDate">
    <w:name w:val="Document Date"/>
    <w:basedOn w:val="DefaultParagraphFont"/>
    <w:uiPriority w:val="99"/>
    <w:rPr>
      <w:rFonts w:ascii="Arial" w:hAnsi="Arial" w:cs="Arial"/>
      <w:color w:val="4F81BD"/>
      <w:sz w:val="22"/>
      <w:szCs w:val="22"/>
    </w:rPr>
  </w:style>
  <w:style w:type="character" w:customStyle="1" w:styleId="CompanyName">
    <w:name w:val="CompanyName"/>
    <w:basedOn w:val="DefaultParagraphFont"/>
    <w:uiPriority w:val="99"/>
    <w:rPr>
      <w:rFonts w:ascii="Arial" w:hAnsi="Arial" w:cs="Arial"/>
      <w:color w:val="4F81BD"/>
      <w:sz w:val="22"/>
      <w:szCs w:val="22"/>
    </w:rPr>
  </w:style>
  <w:style w:type="character" w:styleId="LineNumber">
    <w:name w:val="line number"/>
    <w:basedOn w:val="DefaultParagraphFont"/>
    <w:uiPriority w:val="99"/>
    <w:rPr>
      <w:rFonts w:ascii="Times New Roman" w:hAnsi="Times New Roman" w:cs="Times New Roman"/>
    </w:rPr>
  </w:style>
  <w:style w:type="paragraph" w:styleId="Revision">
    <w:name w:val="Revision"/>
    <w:basedOn w:val="Normal"/>
    <w:uiPriority w:val="99"/>
    <w:pPr>
      <w:jc w:val="right"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Arial Unicode MS" w:eastAsia="Times New Roman" w:hAnsi="Times New Roman" w:cs="Arial Unicode MS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mr_docxImage29" Type="http://schemas.openxmlformats.org/officeDocument/2006/relationships/image" Target="media/-1935789342.png"/><Relationship Id="mr_docxImage24" Type="http://schemas.openxmlformats.org/officeDocument/2006/relationships/image" Target="media/-711111710.png"/><Relationship Id="mr_docxImage23" Type="http://schemas.openxmlformats.org/officeDocument/2006/relationships/image" Target="media/-270268993.png"/><Relationship Id="mr_docxImage22" Type="http://schemas.openxmlformats.org/officeDocument/2006/relationships/image" Target="media/-270268993.png"/><Relationship Id="mr_docxImage43" Type="http://schemas.openxmlformats.org/officeDocument/2006/relationships/image" Target="media/732588726.png"/><Relationship Id="mr_docxImage21" Type="http://schemas.openxmlformats.org/officeDocument/2006/relationships/image" Target="media/-270268993.png"/><Relationship Id="mr_docxImage28" Type="http://schemas.openxmlformats.org/officeDocument/2006/relationships/image" Target="media/-223798012.png"/><Relationship Id="mr_docxImage27" Type="http://schemas.openxmlformats.org/officeDocument/2006/relationships/image" Target="media/-1666560511.png"/><Relationship Id="mr_docxImage26" Type="http://schemas.openxmlformats.org/officeDocument/2006/relationships/image" Target="media/-270268993.png"/><Relationship Id="mr_docxImage25" Type="http://schemas.openxmlformats.org/officeDocument/2006/relationships/image" Target="media/-270268993.png"/><Relationship Id="mr_docxImage1" Type="http://schemas.openxmlformats.org/officeDocument/2006/relationships/image" Target="media/611732300.png"/><Relationship Id="mr_docxImage2" Type="http://schemas.openxmlformats.org/officeDocument/2006/relationships/image" Target="media/-1332058945.png"/><Relationship Id="mr_docxImage3" Type="http://schemas.openxmlformats.org/officeDocument/2006/relationships/image" Target="media/611732300.png"/><Relationship Id="mr_docxImage4" Type="http://schemas.openxmlformats.org/officeDocument/2006/relationships/image" Target="media/-711111710.png"/><Relationship Id="mr_docxImage31" Type="http://schemas.openxmlformats.org/officeDocument/2006/relationships/image" Target="media/-218730068.png"/><Relationship Id="mr_docxImage5" Type="http://schemas.openxmlformats.org/officeDocument/2006/relationships/image" Target="media/-1332058945.png"/><Relationship Id="mr_docxImage30" Type="http://schemas.openxmlformats.org/officeDocument/2006/relationships/image" Target="media/-95379425.png"/><Relationship Id="mr_docxImage6" Type="http://schemas.openxmlformats.org/officeDocument/2006/relationships/image" Target="media/611732300.png"/><Relationship Id="mr_docxImage7" Type="http://schemas.openxmlformats.org/officeDocument/2006/relationships/image" Target="media/-1421853680.png"/><Relationship Id="mr_docxImage8" Type="http://schemas.openxmlformats.org/officeDocument/2006/relationships/image" Target="media/887432052.png"/><Relationship Id="mr_docxImage9" Type="http://schemas.openxmlformats.org/officeDocument/2006/relationships/image" Target="media/611732300.png"/><Relationship Id="mr_docxImage19" Type="http://schemas.openxmlformats.org/officeDocument/2006/relationships/image" Target="media/-270268993.png"/><Relationship Id="mr_docxImage18" Type="http://schemas.openxmlformats.org/officeDocument/2006/relationships/image" Target="media/-270268993.png"/><Relationship Id="mr_docxImage35" Type="http://schemas.openxmlformats.org/officeDocument/2006/relationships/image" Target="media/-470222741.png"/><Relationship Id="mr_docxImage13" Type="http://schemas.openxmlformats.org/officeDocument/2006/relationships/image" Target="media/887432052.png"/><Relationship Id="mr_docxImage34" Type="http://schemas.openxmlformats.org/officeDocument/2006/relationships/image" Target="media/548546289.png"/><Relationship Id="mr_docxImage12" Type="http://schemas.openxmlformats.org/officeDocument/2006/relationships/image" Target="media/-1421853680.png"/><Relationship Id="mr_docxImage33" Type="http://schemas.openxmlformats.org/officeDocument/2006/relationships/image" Target="media/2129698053.png"/><Relationship Id="mr_docxImage11" Type="http://schemas.openxmlformats.org/officeDocument/2006/relationships/image" Target="media/-711111710.png"/><Relationship Id="mr_docxImage32" Type="http://schemas.openxmlformats.org/officeDocument/2006/relationships/image" Target="media/1839271112.png"/><Relationship Id="mr_docxImage10" Type="http://schemas.openxmlformats.org/officeDocument/2006/relationships/image" Target="media/-711111710.png"/><Relationship Id="mr_docxImage39" Type="http://schemas.openxmlformats.org/officeDocument/2006/relationships/image" Target="media/2003828190.png"/><Relationship Id="mr_docxImage17" Type="http://schemas.openxmlformats.org/officeDocument/2006/relationships/image" Target="media/-711111710.png"/><Relationship Id="mr_docxImage38" Type="http://schemas.openxmlformats.org/officeDocument/2006/relationships/image" Target="media/-1145660883.png"/><Relationship Id="mr_docxImage16" Type="http://schemas.openxmlformats.org/officeDocument/2006/relationships/image" Target="media/-294913209.png"/><Relationship Id="mr_docxImage37" Type="http://schemas.openxmlformats.org/officeDocument/2006/relationships/image" Target="media/2058747079.png"/><Relationship Id="mr_docxImage15" Type="http://schemas.openxmlformats.org/officeDocument/2006/relationships/image" Target="media/-270268993.png"/><Relationship Id="mr_docxImage36" Type="http://schemas.openxmlformats.org/officeDocument/2006/relationships/image" Target="media/487569248.png"/><Relationship Id="mr_docxImage14" Type="http://schemas.openxmlformats.org/officeDocument/2006/relationships/image" Target="media/-270268993.png"/><Relationship Id="mr_docxImage42" Type="http://schemas.openxmlformats.org/officeDocument/2006/relationships/image" Target="media/-775965139.png"/><Relationship Id="mr_docxImage20" Type="http://schemas.openxmlformats.org/officeDocument/2006/relationships/image" Target="media/-270268993.png"/><Relationship Id="mr_docxImage41" Type="http://schemas.openxmlformats.org/officeDocument/2006/relationships/image" Target="media/-79089435.png"/><Relationship Id="mr_docxImage40" Type="http://schemas.openxmlformats.org/officeDocument/2006/relationships/image" Target="media/372761684.png"/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19</Pages>
  <Words>1930</Words>
  <Characters>11001</Characters>
  <Application>Microsoft Office Outlook</Application>
  <DocSecurity>0</DocSecurity>
  <Lines>0</Lines>
  <Paragraphs>0</Paragraphs>
  <ScaleCrop>false</ScaleCrop>
  <Company>NA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Untitled2</dc:title>
  <dc:subject>Requirement Report</dc:subject>
  <dc:creator>&lt;Author name&gt;</dc:creator>
  <cp:keywords/>
  <dc:description/>
  <cp:lastModifiedBy>jonas</cp:lastModifiedBy>
  <cp:revision>4</cp:revision>
  <cp:lastPrinted>2009-07-14T12:57:00Z</cp:lastPrinted>
  <dcterms:created xsi:type="dcterms:W3CDTF">2014-04-25T06:50:00Z</dcterms:created>
  <dcterms:modified xsi:type="dcterms:W3CDTF">2014-08-25T07:25:00Z</dcterms:modified>
</cp:coreProperties>
</file>